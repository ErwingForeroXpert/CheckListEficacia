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E5945" w14:textId="77777777" w:rsidR="001A20A7" w:rsidRDefault="001A20A7" w:rsidP="00A91D75">
      <w:pPr>
        <w:rPr>
          <w:noProof/>
          <w:sz w:val="56"/>
          <w:szCs w:val="56"/>
          <w:lang w:bidi="es-ES"/>
        </w:rPr>
      </w:pPr>
      <w:r w:rsidRPr="001A20A7">
        <w:rPr>
          <w:noProof/>
          <w:color w:val="92D050"/>
          <w:lang w:bidi="es-ES"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318EDDF1" wp14:editId="6E91FAAE">
                <wp:simplePos x="0" y="0"/>
                <wp:positionH relativeFrom="page">
                  <wp:posOffset>-83127</wp:posOffset>
                </wp:positionH>
                <wp:positionV relativeFrom="margin">
                  <wp:posOffset>5938</wp:posOffset>
                </wp:positionV>
                <wp:extent cx="3277589" cy="3079256"/>
                <wp:effectExtent l="0" t="0" r="0" b="6985"/>
                <wp:wrapNone/>
                <wp:docPr id="2" name="Rectángulo 2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7589" cy="3079256"/>
                        </a:xfrm>
                        <a:prstGeom prst="rect">
                          <a:avLst/>
                        </a:prstGeom>
                        <a:solidFill>
                          <a:srgbClr val="98E977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316AB8" id="Rectángulo 2" o:spid="_x0000_s1026" alt="rectángulo de color" style="position:absolute;margin-left:-6.55pt;margin-top:.45pt;width:258.1pt;height:242.4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" fillcolor="#98e977" stroked="f" strokeweight="2pt">
                <w10:wrap anchorx="page" anchory="margin"/>
              </v:rect>
            </w:pict>
          </mc:Fallback>
        </mc:AlternateContent>
      </w:r>
    </w:p>
    <w:tbl>
      <w:tblPr>
        <w:tblpPr w:leftFromText="180" w:rightFromText="180" w:vertAnchor="text" w:horzAnchor="margin" w:tblpXSpec="center" w:tblpY="742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1A20A7" w:rsidRPr="001A20A7" w14:paraId="3F848588" w14:textId="77777777" w:rsidTr="001A20A7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386BA" w14:textId="4C0113CE" w:rsidR="001A20A7" w:rsidRPr="001A20A7" w:rsidRDefault="001A20A7" w:rsidP="001A20A7">
            <w:pPr>
              <w:pStyle w:val="Ttulo"/>
              <w:framePr w:hSpace="0" w:wrap="auto" w:vAnchor="margin" w:xAlign="left" w:yAlign="inline"/>
              <w:jc w:val="center"/>
              <w:rPr>
                <w:color w:val="auto"/>
                <w:sz w:val="56"/>
                <w:szCs w:val="56"/>
              </w:rPr>
            </w:pPr>
            <w:r w:rsidRPr="001A20A7">
              <w:rPr>
                <w:color w:val="auto"/>
                <w:sz w:val="56"/>
                <w:szCs w:val="56"/>
              </w:rPr>
              <w:t xml:space="preserve">Manual de usuario </w:t>
            </w:r>
            <w:r>
              <w:rPr>
                <w:color w:val="auto"/>
                <w:sz w:val="56"/>
                <w:szCs w:val="56"/>
              </w:rPr>
              <w:t>a</w:t>
            </w:r>
            <w:r w:rsidRPr="001A20A7">
              <w:rPr>
                <w:color w:val="auto"/>
                <w:sz w:val="56"/>
                <w:szCs w:val="56"/>
              </w:rPr>
              <w:t>ut</w:t>
            </w:r>
            <w:r>
              <w:rPr>
                <w:color w:val="auto"/>
                <w:sz w:val="56"/>
                <w:szCs w:val="56"/>
              </w:rPr>
              <w:t>omatización</w:t>
            </w:r>
            <w:r w:rsidRPr="001A20A7">
              <w:rPr>
                <w:color w:val="auto"/>
                <w:sz w:val="56"/>
                <w:szCs w:val="56"/>
              </w:rPr>
              <w:t xml:space="preserve"> </w:t>
            </w:r>
            <w:proofErr w:type="spellStart"/>
            <w:r w:rsidR="00403066">
              <w:rPr>
                <w:color w:val="auto"/>
                <w:sz w:val="56"/>
                <w:szCs w:val="56"/>
              </w:rPr>
              <w:t>Checklist</w:t>
            </w:r>
            <w:proofErr w:type="spellEnd"/>
          </w:p>
        </w:tc>
      </w:tr>
    </w:tbl>
    <w:p w14:paraId="5A0384D3" w14:textId="77777777" w:rsidR="001E59F3" w:rsidRPr="004C0AD1" w:rsidRDefault="001A20A7" w:rsidP="00A91D75">
      <w:r w:rsidRPr="001A20A7">
        <w:rPr>
          <w:noProof/>
          <w:sz w:val="56"/>
          <w:szCs w:val="56"/>
          <w:lang w:bidi="es-ES"/>
        </w:rPr>
        <w:drawing>
          <wp:anchor distT="0" distB="0" distL="114300" distR="114300" simplePos="0" relativeHeight="251663360" behindDoc="1" locked="0" layoutInCell="1" allowOverlap="1" wp14:anchorId="3B58E89D" wp14:editId="5CE09099">
            <wp:simplePos x="0" y="0"/>
            <wp:positionH relativeFrom="column">
              <wp:posOffset>-7620</wp:posOffset>
            </wp:positionH>
            <wp:positionV relativeFrom="page">
              <wp:posOffset>1447800</wp:posOffset>
            </wp:positionV>
            <wp:extent cx="3441845" cy="3467100"/>
            <wp:effectExtent l="0" t="0" r="635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detalle de manos con tijeras, marcadores, trabajando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r="729"/>
                    <a:stretch/>
                  </pic:blipFill>
                  <pic:spPr bwMode="auto">
                    <a:xfrm>
                      <a:off x="0" y="0"/>
                      <a:ext cx="3457556" cy="34829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656960058"/>
        <w:docPartObj>
          <w:docPartGallery w:val="Table of Contents"/>
          <w:docPartUnique/>
        </w:docPartObj>
      </w:sdtPr>
      <w:sdtEndPr/>
      <w:sdtContent>
        <w:p w14:paraId="540B8B5C" w14:textId="77777777" w:rsidR="00E523C3" w:rsidRPr="004C0AD1" w:rsidRDefault="00CB27A1" w:rsidP="00E523C3">
          <w:pPr>
            <w:pStyle w:val="TtuloTDC"/>
          </w:pPr>
          <w:r w:rsidRPr="004C0AD1"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1DC530FF" wp14:editId="3A2D31B6">
                    <wp:simplePos x="0" y="0"/>
                    <wp:positionH relativeFrom="column">
                      <wp:posOffset>-760095</wp:posOffset>
                    </wp:positionH>
                    <wp:positionV relativeFrom="page">
                      <wp:posOffset>0</wp:posOffset>
                    </wp:positionV>
                    <wp:extent cx="7836535" cy="10687050"/>
                    <wp:effectExtent l="0" t="0" r="0" b="0"/>
                    <wp:wrapNone/>
                    <wp:docPr id="31" name="Rectángulo 31" descr="fondo de página contenid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36535" cy="10687050"/>
                            </a:xfrm>
                            <a:prstGeom prst="rect">
                              <a:avLst/>
                            </a:prstGeom>
                            <a:solidFill>
                              <a:srgbClr val="C7F1C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C6C8767" id="Rectángulo 31" o:spid="_x0000_s1026" alt="fondo de página contenido de color" style="position:absolute;margin-left:-59.85pt;margin-top:0;width:617.05pt;height:841.5pt;z-index:-25166028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" fillcolor="#c7f1c1" stroked="f" strokeweight="2pt">
                    <w10:wrap anchory="page"/>
                  </v:rect>
                </w:pict>
              </mc:Fallback>
            </mc:AlternateContent>
          </w:r>
          <w:r w:rsidR="00D476F7" w:rsidRPr="004C0AD1">
            <w:rPr>
              <w:lang w:bidi="es-ES"/>
            </w:rPr>
            <w:t>TABLA DE CONTENIDO</w:t>
          </w:r>
        </w:p>
        <w:p w14:paraId="7BF2E143" w14:textId="28DA38C6" w:rsidR="00565358" w:rsidRDefault="00E523C3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r w:rsidRPr="004C0AD1">
            <w:rPr>
              <w:noProof w:val="0"/>
              <w:lang w:bidi="es-ES"/>
            </w:rPr>
            <w:fldChar w:fldCharType="begin"/>
          </w:r>
          <w:r w:rsidRPr="004C0AD1">
            <w:rPr>
              <w:noProof w:val="0"/>
              <w:lang w:bidi="es-ES"/>
            </w:rPr>
            <w:instrText xml:space="preserve"> TOC \o "1-3" \h \z \u </w:instrText>
          </w:r>
          <w:r w:rsidRPr="004C0AD1">
            <w:rPr>
              <w:noProof w:val="0"/>
              <w:lang w:bidi="es-ES"/>
            </w:rPr>
            <w:fldChar w:fldCharType="separate"/>
          </w:r>
          <w:hyperlink w:anchor="_Toc90889585" w:history="1">
            <w:r w:rsidR="00565358" w:rsidRPr="00E75B1A">
              <w:rPr>
                <w:rStyle w:val="Hipervnculo"/>
              </w:rPr>
              <w:t>Requisitos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_Toc90889585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3</w:t>
            </w:r>
            <w:r w:rsidR="00565358">
              <w:rPr>
                <w:webHidden/>
              </w:rPr>
              <w:fldChar w:fldCharType="end"/>
            </w:r>
          </w:hyperlink>
        </w:p>
        <w:p w14:paraId="2FB8C54C" w14:textId="37EC82F7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6" w:history="1">
            <w:r w:rsidR="00565358" w:rsidRPr="00E75B1A">
              <w:rPr>
                <w:rStyle w:val="Hipervnculo"/>
                <w:noProof/>
              </w:rPr>
              <w:t>Programas necesarios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E75B51F" w14:textId="63054CE0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7" w:history="1">
            <w:r w:rsidR="00565358" w:rsidRPr="00E75B1A">
              <w:rPr>
                <w:rStyle w:val="Hipervnculo"/>
                <w:noProof/>
              </w:rPr>
              <w:t>Sistema Operativo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4B24F29" w14:textId="40234096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8" w:history="1">
            <w:r w:rsidR="00565358" w:rsidRPr="00E75B1A">
              <w:rPr>
                <w:rStyle w:val="Hipervnculo"/>
                <w:noProof/>
              </w:rPr>
              <w:t>Hardware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_Toc90889588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2793BD20" w14:textId="55ED02B7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89" w:history="1">
            <w:r w:rsidR="00565358" w:rsidRPr="00E75B1A">
              <w:rPr>
                <w:rStyle w:val="Hipervnculo"/>
                <w:noProof/>
              </w:rPr>
              <w:t>Administrador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_Toc90889589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3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69CB374F" w14:textId="65135FEA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0" w:history="1">
            <w:r w:rsidR="00565358" w:rsidRPr="00E75B1A">
              <w:rPr>
                <w:rStyle w:val="Hipervnculo"/>
                <w:noProof/>
              </w:rPr>
              <w:t>Conexión a internet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4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3415C4DD" w14:textId="234813DB" w:rsidR="00565358" w:rsidRDefault="00B86B0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1" w:history="1">
            <w:r w:rsidR="00565358" w:rsidRPr="00E75B1A">
              <w:rPr>
                <w:rStyle w:val="Hipervnculo"/>
                <w:lang w:bidi="es-ES"/>
              </w:rPr>
              <w:t>Preparacion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_Toc90889591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5</w:t>
            </w:r>
            <w:r w:rsidR="00565358">
              <w:rPr>
                <w:webHidden/>
              </w:rPr>
              <w:fldChar w:fldCharType="end"/>
            </w:r>
          </w:hyperlink>
        </w:p>
        <w:p w14:paraId="422E3318" w14:textId="57F56D43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2" w:history="1">
            <w:r w:rsidR="00565358" w:rsidRPr="00E75B1A">
              <w:rPr>
                <w:rStyle w:val="Hipervnculo"/>
                <w:noProof/>
                <w:lang w:bidi="es-ES"/>
              </w:rPr>
              <w:t>Archivo de mantenimiento anterior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_Toc90889592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16AED46" w14:textId="6CDB1A35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3" w:history="1">
            <w:r w:rsidR="00565358" w:rsidRPr="00E75B1A">
              <w:rPr>
                <w:rStyle w:val="Hipervnculo"/>
                <w:noProof/>
                <w:lang w:bidi="es-ES"/>
              </w:rPr>
              <w:t>Archivo de macro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_Toc90889593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E1D49D4" w14:textId="2BF8E56D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4" w:history="1">
            <w:r w:rsidR="00565358" w:rsidRPr="00E75B1A">
              <w:rPr>
                <w:rStyle w:val="Hipervnculo"/>
                <w:noProof/>
                <w:lang w:bidi="es-ES"/>
              </w:rPr>
              <w:t>Otros recursos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_Toc90889594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5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44A63B15" w14:textId="6BC41F24" w:rsidR="00565358" w:rsidRDefault="00B86B0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5" w:history="1">
            <w:r w:rsidR="00565358" w:rsidRPr="00E75B1A">
              <w:rPr>
                <w:rStyle w:val="Hipervnculo"/>
                <w:lang w:bidi="es-ES"/>
              </w:rPr>
              <w:t>Ejecucion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_Toc90889595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7</w:t>
            </w:r>
            <w:r w:rsidR="00565358">
              <w:rPr>
                <w:webHidden/>
              </w:rPr>
              <w:fldChar w:fldCharType="end"/>
            </w:r>
          </w:hyperlink>
        </w:p>
        <w:p w14:paraId="38357DC1" w14:textId="346D0649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6" w:history="1">
            <w:r w:rsidR="00565358" w:rsidRPr="00E75B1A">
              <w:rPr>
                <w:rStyle w:val="Hipervnculo"/>
                <w:noProof/>
                <w:lang w:bidi="es-ES"/>
              </w:rPr>
              <w:t>Resultado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_Toc90889596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72628E1" w14:textId="1BEDD128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7" w:history="1">
            <w:r w:rsidR="00565358" w:rsidRPr="00E75B1A">
              <w:rPr>
                <w:rStyle w:val="Hipervnculo"/>
                <w:noProof/>
                <w:lang w:bidi="es-ES"/>
              </w:rPr>
              <w:t>Alertas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_Toc90889597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7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0DFB42CB" w14:textId="2974A871" w:rsidR="00565358" w:rsidRDefault="00B86B05">
          <w:pPr>
            <w:pStyle w:val="TDC1"/>
            <w:rPr>
              <w:rFonts w:eastAsiaTheme="minorEastAsia"/>
              <w:color w:val="auto"/>
              <w:kern w:val="0"/>
              <w:sz w:val="22"/>
              <w:szCs w:val="22"/>
              <w:lang w:val="es-CO" w:eastAsia="es-CO"/>
            </w:rPr>
          </w:pPr>
          <w:hyperlink w:anchor="_Toc90889598" w:history="1">
            <w:r w:rsidR="00565358" w:rsidRPr="00E75B1A">
              <w:rPr>
                <w:rStyle w:val="Hipervnculo"/>
                <w:lang w:bidi="es-ES"/>
              </w:rPr>
              <w:t>Soporte</w:t>
            </w:r>
            <w:r w:rsidR="00565358">
              <w:rPr>
                <w:webHidden/>
              </w:rPr>
              <w:tab/>
            </w:r>
            <w:r w:rsidR="00565358">
              <w:rPr>
                <w:webHidden/>
              </w:rPr>
              <w:fldChar w:fldCharType="begin"/>
            </w:r>
            <w:r w:rsidR="00565358">
              <w:rPr>
                <w:webHidden/>
              </w:rPr>
              <w:instrText xml:space="preserve"> PAGEREF _Toc90889598 \h </w:instrText>
            </w:r>
            <w:r w:rsidR="00565358">
              <w:rPr>
                <w:webHidden/>
              </w:rPr>
            </w:r>
            <w:r w:rsidR="00565358">
              <w:rPr>
                <w:webHidden/>
              </w:rPr>
              <w:fldChar w:fldCharType="separate"/>
            </w:r>
            <w:r w:rsidR="007816BB">
              <w:rPr>
                <w:webHidden/>
              </w:rPr>
              <w:t>8</w:t>
            </w:r>
            <w:r w:rsidR="00565358">
              <w:rPr>
                <w:webHidden/>
              </w:rPr>
              <w:fldChar w:fldCharType="end"/>
            </w:r>
          </w:hyperlink>
        </w:p>
        <w:p w14:paraId="7B3E0D61" w14:textId="61095DC5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599" w:history="1">
            <w:r w:rsidR="00565358" w:rsidRPr="00E75B1A">
              <w:rPr>
                <w:rStyle w:val="Hipervnculo"/>
                <w:noProof/>
              </w:rPr>
              <w:t>Alteración de la información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_Toc90889599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169445D1" w14:textId="45E4F2AB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0" w:history="1">
            <w:r w:rsidR="00565358" w:rsidRPr="00E75B1A">
              <w:rPr>
                <w:rStyle w:val="Hipervnculo"/>
                <w:noProof/>
              </w:rPr>
              <w:t>Ejecución inconclusa o con problemas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_Toc90889600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514714E7" w14:textId="266D84EF" w:rsidR="00565358" w:rsidRDefault="00B86B05">
          <w:pPr>
            <w:pStyle w:val="TDC2"/>
            <w:tabs>
              <w:tab w:val="right" w:leader="underscore" w:pos="9592"/>
            </w:tabs>
            <w:rPr>
              <w:rFonts w:eastAsiaTheme="minorEastAsia"/>
              <w:noProof/>
              <w:color w:val="auto"/>
              <w:sz w:val="22"/>
              <w:szCs w:val="22"/>
              <w:lang w:val="es-CO" w:eastAsia="es-CO"/>
            </w:rPr>
          </w:pPr>
          <w:hyperlink w:anchor="_Toc90889601" w:history="1">
            <w:r w:rsidR="00565358" w:rsidRPr="00E75B1A">
              <w:rPr>
                <w:rStyle w:val="Hipervnculo"/>
                <w:noProof/>
              </w:rPr>
              <w:t>Contacto</w:t>
            </w:r>
            <w:r w:rsidR="00565358">
              <w:rPr>
                <w:noProof/>
                <w:webHidden/>
              </w:rPr>
              <w:tab/>
            </w:r>
            <w:r w:rsidR="00565358">
              <w:rPr>
                <w:noProof/>
                <w:webHidden/>
              </w:rPr>
              <w:fldChar w:fldCharType="begin"/>
            </w:r>
            <w:r w:rsidR="00565358">
              <w:rPr>
                <w:noProof/>
                <w:webHidden/>
              </w:rPr>
              <w:instrText xml:space="preserve"> PAGEREF _Toc90889601 \h </w:instrText>
            </w:r>
            <w:r w:rsidR="00565358">
              <w:rPr>
                <w:noProof/>
                <w:webHidden/>
              </w:rPr>
            </w:r>
            <w:r w:rsidR="00565358">
              <w:rPr>
                <w:noProof/>
                <w:webHidden/>
              </w:rPr>
              <w:fldChar w:fldCharType="separate"/>
            </w:r>
            <w:r w:rsidR="007816BB">
              <w:rPr>
                <w:noProof/>
                <w:webHidden/>
              </w:rPr>
              <w:t>8</w:t>
            </w:r>
            <w:r w:rsidR="00565358">
              <w:rPr>
                <w:noProof/>
                <w:webHidden/>
              </w:rPr>
              <w:fldChar w:fldCharType="end"/>
            </w:r>
          </w:hyperlink>
        </w:p>
        <w:p w14:paraId="7174F3AF" w14:textId="084C8E11" w:rsidR="00E523C3" w:rsidRPr="004C0AD1" w:rsidRDefault="00E523C3">
          <w:r w:rsidRPr="004C0AD1">
            <w:rPr>
              <w:b/>
              <w:lang w:bidi="es-ES"/>
            </w:rPr>
            <w:fldChar w:fldCharType="end"/>
          </w:r>
        </w:p>
      </w:sdtContent>
    </w:sdt>
    <w:p w14:paraId="2EB57337" w14:textId="77777777" w:rsidR="00184B35" w:rsidRPr="004C0AD1" w:rsidRDefault="001A20A7" w:rsidP="00E523C3">
      <w:pPr>
        <w:pStyle w:val="Ttulo1"/>
      </w:pPr>
      <w:bookmarkStart w:id="0" w:name="_Toc90889585"/>
      <w:bookmarkStart w:id="1" w:name="_Hlk501114800"/>
      <w:r>
        <w:lastRenderedPageBreak/>
        <w:t>Requisitos</w:t>
      </w:r>
      <w:bookmarkEnd w:id="0"/>
    </w:p>
    <w:bookmarkEnd w:id="1"/>
    <w:p w14:paraId="0211DB87" w14:textId="77777777" w:rsidR="00E523C3" w:rsidRPr="004C0AD1" w:rsidRDefault="00E523C3" w:rsidP="00E523C3"/>
    <w:p w14:paraId="021F75A8" w14:textId="77777777" w:rsidR="00E523C3" w:rsidRPr="004C0AD1" w:rsidRDefault="001A20A7" w:rsidP="00E523C3">
      <w:pPr>
        <w:pStyle w:val="Ttulo2"/>
      </w:pPr>
      <w:bookmarkStart w:id="2" w:name="_Toc90889586"/>
      <w:r>
        <w:t>Programas necesarios</w:t>
      </w:r>
      <w:bookmarkEnd w:id="2"/>
    </w:p>
    <w:p w14:paraId="0BF15693" w14:textId="77777777" w:rsidR="00E523C3" w:rsidRDefault="001A20A7" w:rsidP="007B1402">
      <w:pPr>
        <w:pStyle w:val="Listaconvietas"/>
      </w:pPr>
      <w:r>
        <w:t xml:space="preserve">Google Chrome </w:t>
      </w:r>
      <w:r w:rsidR="007B1402">
        <w:t>(Cualquier versión)</w:t>
      </w:r>
    </w:p>
    <w:p w14:paraId="4492F3C7" w14:textId="77777777" w:rsidR="007B1402" w:rsidRPr="004C0AD1" w:rsidRDefault="007B1402" w:rsidP="007B1402">
      <w:pPr>
        <w:pStyle w:val="Listaconvietas"/>
      </w:pPr>
      <w:r>
        <w:t>Microsoft Excel (Recomendable 2019)</w:t>
      </w:r>
    </w:p>
    <w:p w14:paraId="549EFC37" w14:textId="77777777" w:rsidR="00E523C3" w:rsidRPr="004C0AD1" w:rsidRDefault="007B1402" w:rsidP="00E523C3">
      <w:pPr>
        <w:pStyle w:val="Ttulo2"/>
      </w:pPr>
      <w:bookmarkStart w:id="3" w:name="_Toc90889587"/>
      <w:r>
        <w:t>Sistema Operativo</w:t>
      </w:r>
      <w:bookmarkEnd w:id="3"/>
    </w:p>
    <w:p w14:paraId="723EB952" w14:textId="77777777" w:rsidR="00E523C3" w:rsidRDefault="007B1402" w:rsidP="007B1402">
      <w:pPr>
        <w:pStyle w:val="Listaconvietas"/>
      </w:pPr>
      <w:r>
        <w:t>Windows 10 u 11</w:t>
      </w:r>
    </w:p>
    <w:p w14:paraId="6B587BD8" w14:textId="77777777" w:rsidR="00295998" w:rsidRDefault="00295998" w:rsidP="00295998">
      <w:pPr>
        <w:pStyle w:val="Listaconvietas"/>
        <w:numPr>
          <w:ilvl w:val="0"/>
          <w:numId w:val="0"/>
        </w:numPr>
        <w:ind w:left="360"/>
      </w:pPr>
    </w:p>
    <w:p w14:paraId="3C93ED74" w14:textId="77777777" w:rsidR="00295998" w:rsidRDefault="00857362" w:rsidP="00295998">
      <w:pPr>
        <w:pStyle w:val="Ttulo2"/>
      </w:pPr>
      <w:bookmarkStart w:id="4" w:name="_Toc90889588"/>
      <w:r>
        <w:t>Hardware</w:t>
      </w:r>
      <w:bookmarkEnd w:id="4"/>
    </w:p>
    <w:p w14:paraId="120948D8" w14:textId="77777777" w:rsidR="00857362" w:rsidRDefault="00857362" w:rsidP="00857362">
      <w:r>
        <w:t>Especificaciones mínimas:</w:t>
      </w:r>
    </w:p>
    <w:p w14:paraId="093C47CF" w14:textId="77777777" w:rsidR="00857362" w:rsidRDefault="00857362" w:rsidP="00857362">
      <w:pPr>
        <w:pStyle w:val="Listaconvietas"/>
      </w:pPr>
      <w:r>
        <w:t xml:space="preserve">4GB </w:t>
      </w:r>
      <w:proofErr w:type="spellStart"/>
      <w:r>
        <w:t>Ram</w:t>
      </w:r>
      <w:proofErr w:type="spellEnd"/>
    </w:p>
    <w:p w14:paraId="689B92A9" w14:textId="77777777" w:rsidR="00857362" w:rsidRDefault="00857362" w:rsidP="00857362">
      <w:pPr>
        <w:pStyle w:val="Listaconvietas"/>
      </w:pPr>
      <w:r>
        <w:t>Intel i5 5gen en adelante, Ryzen 3 2gen en adelante (o equivalentes)</w:t>
      </w:r>
    </w:p>
    <w:p w14:paraId="33563BA8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0E3B62D8" w14:textId="77777777" w:rsidR="00857362" w:rsidRDefault="00857362" w:rsidP="00857362">
      <w:pPr>
        <w:pStyle w:val="Listaconvietas"/>
        <w:numPr>
          <w:ilvl w:val="0"/>
          <w:numId w:val="0"/>
        </w:numPr>
      </w:pPr>
      <w:r>
        <w:t>Especificaciones recomendables:</w:t>
      </w:r>
    </w:p>
    <w:p w14:paraId="174B9E89" w14:textId="77777777" w:rsidR="00857362" w:rsidRDefault="00857362" w:rsidP="00857362">
      <w:pPr>
        <w:pStyle w:val="Listaconvietas"/>
        <w:numPr>
          <w:ilvl w:val="0"/>
          <w:numId w:val="0"/>
        </w:numPr>
      </w:pPr>
    </w:p>
    <w:p w14:paraId="4B0DABBC" w14:textId="77777777" w:rsidR="00857362" w:rsidRDefault="00857362" w:rsidP="00857362">
      <w:pPr>
        <w:pStyle w:val="Listaconvietas"/>
      </w:pPr>
      <w:r>
        <w:t xml:space="preserve">8GB </w:t>
      </w:r>
      <w:proofErr w:type="spellStart"/>
      <w:r>
        <w:t>Ram</w:t>
      </w:r>
      <w:proofErr w:type="spellEnd"/>
    </w:p>
    <w:p w14:paraId="66822D73" w14:textId="77777777" w:rsidR="00857362" w:rsidRDefault="00857362" w:rsidP="00857362">
      <w:pPr>
        <w:pStyle w:val="Listaconvietas"/>
      </w:pPr>
      <w:r>
        <w:t>Intel i3 8gen en adelante, Ryzen 3 3gen en adelante (o equivalentes)</w:t>
      </w:r>
    </w:p>
    <w:p w14:paraId="2B169308" w14:textId="77777777" w:rsidR="00857362" w:rsidRPr="00857362" w:rsidRDefault="00857362" w:rsidP="00857362"/>
    <w:p w14:paraId="1C137638" w14:textId="77777777" w:rsidR="00E523C3" w:rsidRPr="004C0AD1" w:rsidRDefault="00295998" w:rsidP="00E523C3">
      <w:pPr>
        <w:pStyle w:val="Ttulo2"/>
      </w:pPr>
      <w:bookmarkStart w:id="5" w:name="_Toc90889589"/>
      <w:r>
        <w:t>Administrador</w:t>
      </w:r>
      <w:bookmarkEnd w:id="5"/>
    </w:p>
    <w:p w14:paraId="31AB13CB" w14:textId="77777777" w:rsidR="001933B6" w:rsidRDefault="007B1402" w:rsidP="00E523C3">
      <w:r>
        <w:t>Es recomendable que el sistema tenga permisos de administrador para ejecutar el archivo, debido a que se necesita cierta información propia del sistema (Fecha, información del usuario, etc..)</w:t>
      </w:r>
      <w:r w:rsidR="001933B6">
        <w:t>.</w:t>
      </w:r>
    </w:p>
    <w:p w14:paraId="0B23173C" w14:textId="77777777" w:rsidR="001933B6" w:rsidRDefault="001933B6" w:rsidP="00E523C3"/>
    <w:p w14:paraId="5C3F0D05" w14:textId="77777777" w:rsidR="001933B6" w:rsidRDefault="001933B6" w:rsidP="00E523C3">
      <w:r>
        <w:t>Para verificar ello, puede ir a la sección de inicio, escribir “</w:t>
      </w:r>
      <w:proofErr w:type="spellStart"/>
      <w:r>
        <w:t>cmd</w:t>
      </w:r>
      <w:proofErr w:type="spellEnd"/>
      <w:r>
        <w:t xml:space="preserve">” sin comillas, dar </w:t>
      </w:r>
      <w:proofErr w:type="spellStart"/>
      <w:r>
        <w:t>click</w:t>
      </w:r>
      <w:proofErr w:type="spellEnd"/>
      <w:r>
        <w:t xml:space="preserve"> derecho sobre el resultado y ejecutar como administrador, si el sistema le permite esto, ya tiene permisos como administrador.</w:t>
      </w:r>
    </w:p>
    <w:p w14:paraId="79E369CE" w14:textId="77777777" w:rsidR="007B1402" w:rsidRDefault="001933B6" w:rsidP="00E523C3">
      <w:r>
        <w:rPr>
          <w:noProof/>
        </w:rPr>
        <w:lastRenderedPageBreak/>
        <w:drawing>
          <wp:inline distT="0" distB="0" distL="0" distR="0" wp14:anchorId="48475589" wp14:editId="73A95676">
            <wp:extent cx="2648198" cy="4535122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0014" cy="455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F00BE" w14:textId="77777777" w:rsidR="00295998" w:rsidRDefault="00295998" w:rsidP="00295998">
      <w:pPr>
        <w:pStyle w:val="Ttulo2"/>
      </w:pPr>
      <w:bookmarkStart w:id="6" w:name="_Toc90889590"/>
      <w:r>
        <w:t>Conexión a internet</w:t>
      </w:r>
      <w:bookmarkEnd w:id="6"/>
    </w:p>
    <w:p w14:paraId="6BAC4B11" w14:textId="77777777" w:rsidR="00295998" w:rsidRDefault="00295998" w:rsidP="00295998">
      <w:r>
        <w:t>Se necesita que la conexión a internet al ejecutar el proceso sea estable, ya que el proceso presentara fallos si dicha conexión no es estable o presenta intermitencia</w:t>
      </w:r>
      <w:r w:rsidR="00857362">
        <w:t>.</w:t>
      </w:r>
    </w:p>
    <w:p w14:paraId="4BC8C768" w14:textId="77777777" w:rsidR="00857362" w:rsidRDefault="00857362" w:rsidP="00295998"/>
    <w:p w14:paraId="7096C0E9" w14:textId="77777777" w:rsidR="00295998" w:rsidRDefault="00295998" w:rsidP="00295998"/>
    <w:p w14:paraId="6273AC92" w14:textId="77777777" w:rsidR="00295998" w:rsidRPr="00295998" w:rsidRDefault="00295998" w:rsidP="00295998"/>
    <w:p w14:paraId="0AB035AF" w14:textId="77777777" w:rsidR="00D476F7" w:rsidRDefault="001933B6" w:rsidP="00D476F7">
      <w:pPr>
        <w:pStyle w:val="Ttulo1"/>
        <w:rPr>
          <w:lang w:bidi="es-ES"/>
        </w:rPr>
      </w:pPr>
      <w:bookmarkStart w:id="7" w:name="_Preparacion"/>
      <w:bookmarkStart w:id="8" w:name="_Toc90889591"/>
      <w:bookmarkEnd w:id="7"/>
      <w:r>
        <w:rPr>
          <w:lang w:bidi="es-ES"/>
        </w:rPr>
        <w:lastRenderedPageBreak/>
        <w:t>Preparacion</w:t>
      </w:r>
      <w:bookmarkEnd w:id="8"/>
    </w:p>
    <w:p w14:paraId="2508297B" w14:textId="77777777" w:rsidR="001933B6" w:rsidRDefault="001933B6" w:rsidP="001933B6">
      <w:pPr>
        <w:rPr>
          <w:lang w:bidi="es-ES"/>
        </w:rPr>
      </w:pPr>
    </w:p>
    <w:p w14:paraId="492C12C0" w14:textId="76B292E9" w:rsidR="004249AB" w:rsidRDefault="001933B6" w:rsidP="0099116E">
      <w:pPr>
        <w:pStyle w:val="Ttulo2"/>
        <w:rPr>
          <w:lang w:bidi="es-ES"/>
        </w:rPr>
      </w:pPr>
      <w:bookmarkStart w:id="9" w:name="_Toc90889592"/>
      <w:r>
        <w:rPr>
          <w:lang w:bidi="es-ES"/>
        </w:rPr>
        <w:t xml:space="preserve">Archivo </w:t>
      </w:r>
      <w:r w:rsidR="004249AB">
        <w:rPr>
          <w:lang w:bidi="es-ES"/>
        </w:rPr>
        <w:t xml:space="preserve">de </w:t>
      </w:r>
      <w:bookmarkEnd w:id="9"/>
      <w:r w:rsidR="00403066">
        <w:rPr>
          <w:lang w:bidi="es-ES"/>
        </w:rPr>
        <w:t>nuevas iniciativas</w:t>
      </w:r>
    </w:p>
    <w:p w14:paraId="3AD82D7C" w14:textId="55A16DD3" w:rsidR="004249AB" w:rsidRDefault="00403066" w:rsidP="004249AB">
      <w:pPr>
        <w:rPr>
          <w:lang w:bidi="es-ES"/>
        </w:rPr>
      </w:pPr>
      <w:r>
        <w:rPr>
          <w:lang w:bidi="es-ES"/>
        </w:rPr>
        <w:t xml:space="preserve">El proceso requiere del archivo con las iniciativas a actualizar, para ello </w:t>
      </w:r>
      <w:r w:rsidR="00104DFA">
        <w:rPr>
          <w:lang w:bidi="es-ES"/>
        </w:rPr>
        <w:t xml:space="preserve">este archivo </w:t>
      </w:r>
      <w:r>
        <w:rPr>
          <w:lang w:bidi="es-ES"/>
        </w:rPr>
        <w:t>se debe disponer de un archivo con las siguientes características:</w:t>
      </w:r>
    </w:p>
    <w:p w14:paraId="3382AF37" w14:textId="1E742C87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B10FDC" w14:textId="286DB52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Una Hoja llamada “Hoja1”, donde se encuentren las nuevas iniciativas</w:t>
      </w:r>
    </w:p>
    <w:p w14:paraId="1255D0CE" w14:textId="77777777" w:rsidR="007C199D" w:rsidRDefault="007C199D" w:rsidP="004249AB">
      <w:pPr>
        <w:rPr>
          <w:lang w:bidi="es-ES"/>
        </w:rPr>
      </w:pPr>
    </w:p>
    <w:p w14:paraId="013831C0" w14:textId="3F9E47A6" w:rsidR="007C199D" w:rsidRDefault="00403066" w:rsidP="004249AB">
      <w:pPr>
        <w:rPr>
          <w:lang w:bidi="es-ES"/>
        </w:rPr>
      </w:pPr>
      <w:r>
        <w:rPr>
          <w:lang w:bidi="es-ES"/>
        </w:rPr>
        <w:t>Además,</w:t>
      </w:r>
      <w:r w:rsidR="007C199D">
        <w:rPr>
          <w:lang w:bidi="es-ES"/>
        </w:rPr>
        <w:t xml:space="preserve"> </w:t>
      </w:r>
      <w:r>
        <w:rPr>
          <w:lang w:bidi="es-ES"/>
        </w:rPr>
        <w:t>se debe validar que en su estructura no cambie, además de delimitar los últimos registros por una línea vacía al comienzo y al final de color amarillo (RGB (255,255,0)), de la siguiente forma:</w:t>
      </w:r>
    </w:p>
    <w:p w14:paraId="4165EF69" w14:textId="52590B3F" w:rsidR="00403066" w:rsidRDefault="00403066" w:rsidP="004249AB">
      <w:pPr>
        <w:rPr>
          <w:lang w:bidi="es-ES"/>
        </w:rPr>
      </w:pPr>
    </w:p>
    <w:p w14:paraId="3D114F1F" w14:textId="5CFD618C" w:rsidR="00403066" w:rsidRDefault="00403066" w:rsidP="004249AB">
      <w:pPr>
        <w:rPr>
          <w:lang w:bidi="es-ES"/>
        </w:rPr>
      </w:pPr>
      <w:r>
        <w:rPr>
          <w:lang w:bidi="es-ES"/>
        </w:rPr>
        <w:t>Comienzo:</w:t>
      </w:r>
    </w:p>
    <w:p w14:paraId="7F942819" w14:textId="51F246CD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692F8AB" wp14:editId="10D2C87C">
            <wp:extent cx="6097270" cy="419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37FBB" w14:textId="05CB1314" w:rsidR="00403066" w:rsidRDefault="00403066" w:rsidP="004249AB">
      <w:pPr>
        <w:rPr>
          <w:lang w:bidi="es-ES"/>
        </w:rPr>
      </w:pPr>
      <w:r>
        <w:rPr>
          <w:lang w:bidi="es-ES"/>
        </w:rPr>
        <w:t>Final:</w:t>
      </w:r>
    </w:p>
    <w:p w14:paraId="5AA79488" w14:textId="3A91C9B1" w:rsidR="00403066" w:rsidRDefault="00403066" w:rsidP="004249AB">
      <w:pPr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05F35628" wp14:editId="13FFACC1">
            <wp:extent cx="6097270" cy="23050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23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B9C3C" w14:textId="52931B4A" w:rsidR="007C199D" w:rsidRDefault="007C199D" w:rsidP="007C199D">
      <w:pPr>
        <w:pStyle w:val="Listaconvietas"/>
        <w:numPr>
          <w:ilvl w:val="0"/>
          <w:numId w:val="0"/>
        </w:numPr>
        <w:rPr>
          <w:lang w:bidi="es-ES"/>
        </w:rPr>
      </w:pPr>
    </w:p>
    <w:p w14:paraId="7770B952" w14:textId="2F312D8A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  <w:r w:rsidRPr="00403066">
        <w:rPr>
          <w:b/>
          <w:lang w:bidi="es-ES"/>
        </w:rPr>
        <w:t>Consideraciones:</w:t>
      </w:r>
    </w:p>
    <w:p w14:paraId="0CACDE81" w14:textId="5EE0A665" w:rsidR="00403066" w:rsidRDefault="00403066" w:rsidP="007C199D">
      <w:pPr>
        <w:pStyle w:val="Listaconvietas"/>
        <w:numPr>
          <w:ilvl w:val="0"/>
          <w:numId w:val="0"/>
        </w:numPr>
        <w:rPr>
          <w:b/>
          <w:lang w:bidi="es-ES"/>
        </w:rPr>
      </w:pPr>
    </w:p>
    <w:p w14:paraId="6B5C5EFC" w14:textId="4E66307F" w:rsidR="00403066" w:rsidRDefault="00403066" w:rsidP="00403066">
      <w:pPr>
        <w:pStyle w:val="Listaconvietas"/>
        <w:rPr>
          <w:lang w:bidi="es-ES"/>
        </w:rPr>
      </w:pPr>
      <w:r>
        <w:rPr>
          <w:lang w:bidi="es-ES"/>
        </w:rPr>
        <w:t>Evitar rellenar columnas o celdas individuales con dicho color</w:t>
      </w:r>
    </w:p>
    <w:p w14:paraId="415F49C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6CD08E1C" w14:textId="4410F790" w:rsidR="00403066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FFA4E0" wp14:editId="05A0047A">
                <wp:simplePos x="0" y="0"/>
                <wp:positionH relativeFrom="margin">
                  <wp:posOffset>230381</wp:posOffset>
                </wp:positionH>
                <wp:positionV relativeFrom="paragraph">
                  <wp:posOffset>30496</wp:posOffset>
                </wp:positionV>
                <wp:extent cx="1277942" cy="783590"/>
                <wp:effectExtent l="57150" t="19050" r="55880" b="92710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7942" cy="783590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663BF3" id="Conector recto 10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.15pt,2.4pt" to="118.8pt,6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CFFF9D" wp14:editId="5DD0DB86">
                <wp:simplePos x="0" y="0"/>
                <wp:positionH relativeFrom="column">
                  <wp:posOffset>242249</wp:posOffset>
                </wp:positionH>
                <wp:positionV relativeFrom="paragraph">
                  <wp:posOffset>34925</wp:posOffset>
                </wp:positionV>
                <wp:extent cx="1223159" cy="783772"/>
                <wp:effectExtent l="38100" t="19050" r="72390" b="92710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3159" cy="783772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F9EA08" id="Conector recto 9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05pt,2.75pt" to="115.3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" strokecolor="red" strokeweight="2pt">
                <v:shadow on="t" color="black" opacity="24903f" origin=",.5" offset="0,.55556mm"/>
              </v:line>
            </w:pict>
          </mc:Fallback>
        </mc:AlternateContent>
      </w:r>
      <w:r w:rsidR="00403066">
        <w:rPr>
          <w:noProof/>
          <w:lang w:bidi="es-ES"/>
        </w:rPr>
        <w:drawing>
          <wp:inline distT="0" distB="0" distL="0" distR="0" wp14:anchorId="52081049" wp14:editId="43F6FC85">
            <wp:extent cx="1343212" cy="838317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3247" w14:textId="77777777" w:rsidR="00104DFA" w:rsidRDefault="00104DFA" w:rsidP="00403066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47E0F88" w14:textId="761C5382" w:rsidR="00403066" w:rsidRDefault="00104DFA" w:rsidP="00104DFA">
      <w:pPr>
        <w:pStyle w:val="Listaconvietas"/>
        <w:rPr>
          <w:lang w:bidi="es-ES"/>
        </w:rPr>
      </w:pPr>
      <w:r>
        <w:rPr>
          <w:lang w:bidi="es-ES"/>
        </w:rPr>
        <w:t>Evitar dejar líneas completas vacías, solo deben ser vacías las líneas amarillas</w:t>
      </w:r>
    </w:p>
    <w:p w14:paraId="37BC953F" w14:textId="77777777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1D2E665B" w14:textId="181974F2" w:rsidR="00104DFA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60013" wp14:editId="5BC243D0">
                <wp:simplePos x="0" y="0"/>
                <wp:positionH relativeFrom="column">
                  <wp:posOffset>232855</wp:posOffset>
                </wp:positionH>
                <wp:positionV relativeFrom="paragraph">
                  <wp:posOffset>-2754</wp:posOffset>
                </wp:positionV>
                <wp:extent cx="3331590" cy="626745"/>
                <wp:effectExtent l="38100" t="38100" r="59690" b="9715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590" cy="626745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08356B" id="Conector recto 16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35pt,-.2pt" to="280.7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" strokecolor="red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E7944E" wp14:editId="46B07654">
                <wp:simplePos x="0" y="0"/>
                <wp:positionH relativeFrom="margin">
                  <wp:posOffset>228155</wp:posOffset>
                </wp:positionH>
                <wp:positionV relativeFrom="paragraph">
                  <wp:posOffset>-2754</wp:posOffset>
                </wp:positionV>
                <wp:extent cx="3336604" cy="626918"/>
                <wp:effectExtent l="57150" t="38100" r="54610" b="9715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6604" cy="626918"/>
                        </a:xfrm>
                        <a:prstGeom prst="line">
                          <a:avLst/>
                        </a:prstGeom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3B0E4C" id="Conector recto 18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.95pt,-.2pt" to="280.65pt,4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" strokecolor="red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0A62F1A0" wp14:editId="31FFBAD8">
            <wp:extent cx="3353268" cy="657317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6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1FB7" w14:textId="67CF1890" w:rsidR="00104DFA" w:rsidRPr="00403066" w:rsidRDefault="00104DFA" w:rsidP="00104DFA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4C15AED" wp14:editId="42261F25">
                <wp:simplePos x="0" y="0"/>
                <wp:positionH relativeFrom="column">
                  <wp:posOffset>2427315</wp:posOffset>
                </wp:positionH>
                <wp:positionV relativeFrom="paragraph">
                  <wp:posOffset>254999</wp:posOffset>
                </wp:positionV>
                <wp:extent cx="58965" cy="248928"/>
                <wp:effectExtent l="57150" t="19050" r="74930" b="9398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5" cy="24892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EF79FD" id="Conector recto 2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1.15pt,20.1pt" to="195.8pt,3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" strokecolor="#92d050" strokeweight="2pt">
                <v:shadow on="t" color="black" opacity="24903f" origin=",.5" offset="0,.55556mm"/>
              </v:line>
            </w:pict>
          </mc:Fallback>
        </mc:AlternateContent>
      </w:r>
      <w:r w:rsidRPr="00104DFA">
        <w:rPr>
          <w:lang w:bidi="es-E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80F1BAC" wp14:editId="020ADF11">
                <wp:simplePos x="0" y="0"/>
                <wp:positionH relativeFrom="margin">
                  <wp:posOffset>2460715</wp:posOffset>
                </wp:positionH>
                <wp:positionV relativeFrom="paragraph">
                  <wp:posOffset>162469</wp:posOffset>
                </wp:positionV>
                <wp:extent cx="690995" cy="319718"/>
                <wp:effectExtent l="57150" t="38100" r="71120" b="8064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0995" cy="319718"/>
                        </a:xfrm>
                        <a:prstGeom prst="line">
                          <a:avLst/>
                        </a:prstGeom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2A6954" id="Conector recto 22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93.75pt,12.8pt" to="248.1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" strokecolor="#92d050" strokeweight="2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noProof/>
          <w:lang w:bidi="es-ES"/>
        </w:rPr>
        <w:drawing>
          <wp:inline distT="0" distB="0" distL="0" distR="0" wp14:anchorId="71D8E7D7" wp14:editId="1BC8ED67">
            <wp:extent cx="3334064" cy="628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7.PNG"/>
                    <pic:cNvPicPr/>
                  </pic:nvPicPr>
                  <pic:blipFill rotWithShape="1">
                    <a:blip r:embed="rId15"/>
                    <a:srcRect r="4363"/>
                    <a:stretch/>
                  </pic:blipFill>
                  <pic:spPr bwMode="auto">
                    <a:xfrm>
                      <a:off x="0" y="0"/>
                      <a:ext cx="3334531" cy="6287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459912" w14:textId="5C654551" w:rsidR="007C199D" w:rsidRDefault="007C199D" w:rsidP="007C199D">
      <w:pPr>
        <w:pStyle w:val="Ttulo2"/>
        <w:rPr>
          <w:lang w:bidi="es-ES"/>
        </w:rPr>
      </w:pPr>
      <w:bookmarkStart w:id="10" w:name="_Toc90889593"/>
      <w:r>
        <w:rPr>
          <w:lang w:bidi="es-ES"/>
        </w:rPr>
        <w:lastRenderedPageBreak/>
        <w:t xml:space="preserve">Archivo de </w:t>
      </w:r>
      <w:bookmarkEnd w:id="10"/>
      <w:r w:rsidR="00104DFA">
        <w:rPr>
          <w:lang w:bidi="es-ES"/>
        </w:rPr>
        <w:t>seguimiento de iniciativas</w:t>
      </w:r>
    </w:p>
    <w:p w14:paraId="7D0DF0F9" w14:textId="515C6872" w:rsidR="007C199D" w:rsidRDefault="007C199D" w:rsidP="007C199D">
      <w:pPr>
        <w:rPr>
          <w:lang w:bidi="es-ES"/>
        </w:rPr>
      </w:pPr>
      <w:r>
        <w:rPr>
          <w:lang w:bidi="es-ES"/>
        </w:rPr>
        <w:t xml:space="preserve">Este archivo </w:t>
      </w:r>
      <w:r w:rsidR="00104DFA">
        <w:rPr>
          <w:lang w:bidi="es-ES"/>
        </w:rPr>
        <w:t xml:space="preserve">es usado para generar la tabla de Iniciativas históricas, para ello este archivo debe disponer de las siguientes </w:t>
      </w:r>
      <w:r w:rsidR="0099116E">
        <w:rPr>
          <w:lang w:bidi="es-ES"/>
        </w:rPr>
        <w:t>características</w:t>
      </w:r>
      <w:r w:rsidR="00104DFA">
        <w:rPr>
          <w:lang w:bidi="es-ES"/>
        </w:rPr>
        <w:t>:</w:t>
      </w:r>
    </w:p>
    <w:p w14:paraId="1AE26B75" w14:textId="63700A0B" w:rsidR="007C199D" w:rsidRDefault="007C199D" w:rsidP="007C199D">
      <w:pPr>
        <w:pStyle w:val="Listaconvietas"/>
        <w:rPr>
          <w:lang w:bidi="es-ES"/>
        </w:rPr>
      </w:pPr>
      <w:r>
        <w:rPr>
          <w:lang w:bidi="es-ES"/>
        </w:rPr>
        <w:t xml:space="preserve">Hoja </w:t>
      </w:r>
      <w:r w:rsidR="0099116E">
        <w:rPr>
          <w:lang w:bidi="es-ES"/>
        </w:rPr>
        <w:t xml:space="preserve">con el nombre </w:t>
      </w:r>
      <w:r>
        <w:rPr>
          <w:lang w:bidi="es-ES"/>
        </w:rPr>
        <w:t>“</w:t>
      </w:r>
      <w:r w:rsidR="0099116E" w:rsidRPr="0099116E">
        <w:rPr>
          <w:lang w:bidi="es-ES"/>
        </w:rPr>
        <w:t>BD organizada</w:t>
      </w:r>
      <w:r>
        <w:rPr>
          <w:lang w:bidi="es-ES"/>
        </w:rPr>
        <w:t>”</w:t>
      </w:r>
      <w:r w:rsidR="0099116E">
        <w:rPr>
          <w:lang w:bidi="es-ES"/>
        </w:rPr>
        <w:t>, no se debe modificar, de igual forma su estructura debe ser la siguiente:</w:t>
      </w:r>
    </w:p>
    <w:p w14:paraId="5C3E431A" w14:textId="5061C35A" w:rsidR="0099116E" w:rsidRDefault="0099116E" w:rsidP="0099116E">
      <w:pPr>
        <w:pStyle w:val="Listaconvietas"/>
        <w:numPr>
          <w:ilvl w:val="0"/>
          <w:numId w:val="0"/>
        </w:numPr>
        <w:ind w:left="360"/>
        <w:rPr>
          <w:lang w:bidi="es-ES"/>
        </w:rPr>
      </w:pPr>
      <w:r>
        <w:rPr>
          <w:noProof/>
          <w:lang w:bidi="es-ES"/>
        </w:rPr>
        <w:drawing>
          <wp:inline distT="0" distB="0" distL="0" distR="0" wp14:anchorId="51902ECF" wp14:editId="3D8D7AB9">
            <wp:extent cx="6097270" cy="122555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89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97270" cy="12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C1DAC" w14:textId="163BF525" w:rsidR="00AF19FA" w:rsidRDefault="0099116E" w:rsidP="0099116E">
      <w:pPr>
        <w:pStyle w:val="Listaconvietas"/>
        <w:rPr>
          <w:lang w:bidi="es-ES"/>
        </w:rPr>
      </w:pPr>
      <w:r>
        <w:rPr>
          <w:lang w:bidi="es-ES"/>
        </w:rPr>
        <w:t>Extensión “.xlsx”</w:t>
      </w:r>
    </w:p>
    <w:p w14:paraId="2112ACE8" w14:textId="64800E5B" w:rsidR="0099116E" w:rsidRDefault="0099116E" w:rsidP="0099116E">
      <w:pPr>
        <w:pStyle w:val="Listaconvietas"/>
        <w:numPr>
          <w:ilvl w:val="0"/>
          <w:numId w:val="0"/>
        </w:numPr>
        <w:rPr>
          <w:lang w:bidi="es-ES"/>
        </w:rPr>
      </w:pPr>
    </w:p>
    <w:p w14:paraId="1FB39D3D" w14:textId="5E8A963C" w:rsidR="0099116E" w:rsidRDefault="0099116E" w:rsidP="0099116E">
      <w:pPr>
        <w:pStyle w:val="Ttulo2"/>
        <w:rPr>
          <w:lang w:bidi="es-ES"/>
        </w:rPr>
      </w:pPr>
      <w:r>
        <w:rPr>
          <w:lang w:bidi="es-ES"/>
        </w:rPr>
        <w:t>Archivo de Macro</w:t>
      </w:r>
    </w:p>
    <w:p w14:paraId="05B255DD" w14:textId="4E32FBE8" w:rsidR="0099116E" w:rsidRDefault="0099116E" w:rsidP="0099116E">
      <w:pPr>
        <w:rPr>
          <w:lang w:bidi="es-ES"/>
        </w:rPr>
      </w:pPr>
      <w:r>
        <w:rPr>
          <w:lang w:bidi="es-ES"/>
        </w:rPr>
        <w:t>Este archivo contiene la información principal y donde se ejecuta todo el proceso, para ello este archivo debe mantener las siguientes características:</w:t>
      </w:r>
    </w:p>
    <w:p w14:paraId="14F6C9E7" w14:textId="5AAC557E" w:rsidR="0099116E" w:rsidRDefault="0099116E" w:rsidP="0099116E">
      <w:pPr>
        <w:rPr>
          <w:lang w:bidi="es-ES"/>
        </w:rPr>
      </w:pPr>
    </w:p>
    <w:p w14:paraId="2058B3EB" w14:textId="1859E64A" w:rsidR="0099116E" w:rsidRPr="0099116E" w:rsidRDefault="0099116E" w:rsidP="0099116E">
      <w:pPr>
        <w:pStyle w:val="Listaconvietas"/>
        <w:rPr>
          <w:lang w:bidi="es-ES"/>
        </w:rPr>
      </w:pPr>
      <w:bookmarkStart w:id="11" w:name="_GoBack"/>
      <w:bookmarkEnd w:id="11"/>
    </w:p>
    <w:p w14:paraId="488A3379" w14:textId="77777777" w:rsidR="0099116E" w:rsidRDefault="0099116E" w:rsidP="0099116E">
      <w:pPr>
        <w:pStyle w:val="Listaconvietas"/>
        <w:numPr>
          <w:ilvl w:val="0"/>
          <w:numId w:val="0"/>
        </w:numPr>
        <w:ind w:left="360"/>
        <w:rPr>
          <w:lang w:bidi="es-ES"/>
        </w:rPr>
      </w:pPr>
    </w:p>
    <w:p w14:paraId="22DB01FD" w14:textId="77777777" w:rsidR="00AF19FA" w:rsidRDefault="00AF19FA" w:rsidP="00AF19FA">
      <w:pPr>
        <w:pStyle w:val="Ttulo2"/>
        <w:rPr>
          <w:lang w:bidi="es-ES"/>
        </w:rPr>
      </w:pPr>
      <w:bookmarkStart w:id="12" w:name="_Toc90889594"/>
      <w:r>
        <w:rPr>
          <w:lang w:bidi="es-ES"/>
        </w:rPr>
        <w:t>Otros recursos</w:t>
      </w:r>
      <w:bookmarkEnd w:id="12"/>
    </w:p>
    <w:p w14:paraId="46E80AB8" w14:textId="77777777" w:rsidR="00295998" w:rsidRDefault="00AF19FA" w:rsidP="00AF19FA">
      <w:pPr>
        <w:rPr>
          <w:lang w:bidi="es-ES"/>
        </w:rPr>
      </w:pPr>
      <w:r>
        <w:rPr>
          <w:lang w:bidi="es-ES"/>
        </w:rPr>
        <w:t>Para la ejecución se requiere de una carpeta llamada “</w:t>
      </w:r>
      <w:proofErr w:type="spellStart"/>
      <w:r>
        <w:rPr>
          <w:lang w:bidi="es-ES"/>
        </w:rPr>
        <w:t>dist</w:t>
      </w:r>
      <w:proofErr w:type="spellEnd"/>
      <w:r>
        <w:rPr>
          <w:lang w:bidi="es-ES"/>
        </w:rPr>
        <w:t xml:space="preserve">” donde se encuentran los </w:t>
      </w:r>
      <w:r w:rsidR="00295998">
        <w:rPr>
          <w:lang w:bidi="es-ES"/>
        </w:rPr>
        <w:t>archivos y carpetas necesarios para el proceso.</w:t>
      </w:r>
    </w:p>
    <w:p w14:paraId="4EF01D71" w14:textId="77777777" w:rsidR="00295998" w:rsidRDefault="00295998" w:rsidP="00AF19FA">
      <w:pPr>
        <w:rPr>
          <w:lang w:bidi="es-ES"/>
        </w:rPr>
      </w:pPr>
    </w:p>
    <w:p w14:paraId="6CA667C4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>
        <w:rPr>
          <w:rFonts w:ascii="Consolas" w:hAnsi="Consolas"/>
          <w:b/>
          <w:lang w:bidi="es-ES"/>
        </w:rPr>
        <w:t>.</w:t>
      </w:r>
      <w:r w:rsidRPr="00295998">
        <w:rPr>
          <w:rFonts w:ascii="Consolas" w:hAnsi="Consolas"/>
          <w:b/>
          <w:lang w:bidi="es-ES"/>
        </w:rPr>
        <w:t>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</w:t>
      </w:r>
      <w:proofErr w:type="spellStart"/>
      <w:r w:rsidRPr="00295998">
        <w:rPr>
          <w:rFonts w:ascii="Consolas" w:hAnsi="Consolas"/>
          <w:b/>
          <w:lang w:bidi="es-ES"/>
        </w:rPr>
        <w:t>Documents</w:t>
      </w:r>
      <w:proofErr w:type="spellEnd"/>
      <w:r w:rsidRPr="00295998">
        <w:rPr>
          <w:rFonts w:ascii="Consolas" w:hAnsi="Consolas"/>
          <w:b/>
          <w:lang w:bidi="es-ES"/>
        </w:rPr>
        <w:t>/</w:t>
      </w:r>
    </w:p>
    <w:p w14:paraId="46E7C3BD" w14:textId="77777777" w:rsidR="00295998" w:rsidRDefault="00295998" w:rsidP="00AF19FA">
      <w:pPr>
        <w:rPr>
          <w:lang w:bidi="es-ES"/>
        </w:rPr>
      </w:pPr>
      <w:r>
        <w:rPr>
          <w:lang w:bidi="es-ES"/>
        </w:rPr>
        <w:t>Contiene el archivo de macro</w:t>
      </w:r>
    </w:p>
    <w:p w14:paraId="444CF51D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/files/</w:t>
      </w:r>
    </w:p>
    <w:p w14:paraId="57643000" w14:textId="0AEBE1A4" w:rsidR="00295998" w:rsidRDefault="00295998" w:rsidP="00AF19FA">
      <w:pPr>
        <w:rPr>
          <w:lang w:bidi="es-ES"/>
        </w:rPr>
      </w:pPr>
      <w:r>
        <w:rPr>
          <w:lang w:bidi="es-ES"/>
        </w:rPr>
        <w:t xml:space="preserve">Esta carpeta no debe contener archivos ya que es donde se </w:t>
      </w:r>
      <w:r w:rsidR="0099116E">
        <w:rPr>
          <w:lang w:bidi="es-ES"/>
        </w:rPr>
        <w:t>almacenarán</w:t>
      </w:r>
      <w:r>
        <w:rPr>
          <w:lang w:bidi="es-ES"/>
        </w:rPr>
        <w:t xml:space="preserve"> archivos temporales descargados para el proceso.</w:t>
      </w:r>
    </w:p>
    <w:p w14:paraId="3992615E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proofErr w:type="gramStart"/>
      <w:r w:rsidRPr="00295998">
        <w:rPr>
          <w:rFonts w:ascii="Consolas" w:hAnsi="Consolas"/>
          <w:b/>
          <w:lang w:bidi="es-ES"/>
        </w:rPr>
        <w:t>./</w:t>
      </w:r>
      <w:proofErr w:type="spellStart"/>
      <w:proofErr w:type="gramEnd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/.</w:t>
      </w:r>
      <w:proofErr w:type="spellStart"/>
      <w:r w:rsidRPr="00295998">
        <w:rPr>
          <w:rFonts w:ascii="Consolas" w:hAnsi="Consolas"/>
          <w:b/>
          <w:lang w:bidi="es-ES"/>
        </w:rPr>
        <w:t>env</w:t>
      </w:r>
      <w:proofErr w:type="spellEnd"/>
    </w:p>
    <w:p w14:paraId="3FAE262B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contiene información sensible y no debe ser modificado.</w:t>
      </w:r>
    </w:p>
    <w:p w14:paraId="16FB235A" w14:textId="77777777" w:rsidR="00295998" w:rsidRPr="00295998" w:rsidRDefault="00295998" w:rsidP="00AF19FA">
      <w:pPr>
        <w:rPr>
          <w:rFonts w:ascii="Consolas" w:hAnsi="Consolas"/>
          <w:b/>
          <w:lang w:bidi="es-ES"/>
        </w:rPr>
      </w:pPr>
      <w:r w:rsidRPr="00295998">
        <w:rPr>
          <w:rFonts w:ascii="Consolas" w:hAnsi="Consolas"/>
          <w:b/>
          <w:lang w:bidi="es-ES"/>
        </w:rPr>
        <w:t>./</w:t>
      </w:r>
      <w:proofErr w:type="spellStart"/>
      <w:r w:rsidRPr="00295998">
        <w:rPr>
          <w:rFonts w:ascii="Consolas" w:hAnsi="Consolas"/>
          <w:b/>
          <w:lang w:bidi="es-ES"/>
        </w:rPr>
        <w:t>dist</w:t>
      </w:r>
      <w:proofErr w:type="spellEnd"/>
      <w:r w:rsidRPr="00295998">
        <w:rPr>
          <w:rFonts w:ascii="Consolas" w:hAnsi="Consolas"/>
          <w:b/>
          <w:lang w:bidi="es-ES"/>
        </w:rPr>
        <w:t>/index.exe</w:t>
      </w:r>
    </w:p>
    <w:p w14:paraId="3B880478" w14:textId="77777777" w:rsidR="00295998" w:rsidRDefault="00295998" w:rsidP="00AF19FA">
      <w:pPr>
        <w:rPr>
          <w:lang w:bidi="es-ES"/>
        </w:rPr>
      </w:pPr>
      <w:r>
        <w:rPr>
          <w:lang w:bidi="es-ES"/>
        </w:rPr>
        <w:t>Este archivo es el principal para la ejecución y no debe ser modificado.</w:t>
      </w:r>
    </w:p>
    <w:p w14:paraId="6C204216" w14:textId="77777777" w:rsidR="00295998" w:rsidRDefault="00295998" w:rsidP="00AF19FA">
      <w:pPr>
        <w:rPr>
          <w:lang w:bidi="es-ES"/>
        </w:rPr>
      </w:pPr>
    </w:p>
    <w:p w14:paraId="2C9445AC" w14:textId="77777777" w:rsidR="00295998" w:rsidRDefault="00295998" w:rsidP="00295998">
      <w:pPr>
        <w:pStyle w:val="Ttulo1"/>
        <w:rPr>
          <w:lang w:bidi="es-ES"/>
        </w:rPr>
      </w:pPr>
      <w:bookmarkStart w:id="13" w:name="_Toc90889595"/>
      <w:r>
        <w:rPr>
          <w:lang w:bidi="es-ES"/>
        </w:rPr>
        <w:lastRenderedPageBreak/>
        <w:t>Ejecucion</w:t>
      </w:r>
      <w:bookmarkEnd w:id="13"/>
    </w:p>
    <w:p w14:paraId="4F419EBE" w14:textId="77777777" w:rsidR="00295998" w:rsidRDefault="00295998" w:rsidP="00AF19FA">
      <w:pPr>
        <w:rPr>
          <w:lang w:bidi="es-ES"/>
        </w:rPr>
      </w:pPr>
    </w:p>
    <w:p w14:paraId="2373AEE6" w14:textId="77777777" w:rsidR="00295998" w:rsidRDefault="00295998" w:rsidP="00AF19FA">
      <w:pPr>
        <w:rPr>
          <w:lang w:bidi="es-ES"/>
        </w:rPr>
      </w:pPr>
      <w:r>
        <w:rPr>
          <w:lang w:bidi="es-ES"/>
        </w:rPr>
        <w:t xml:space="preserve">Para ejecutar el proceso solo es necesario oprimir doble </w:t>
      </w:r>
      <w:proofErr w:type="spellStart"/>
      <w:r>
        <w:rPr>
          <w:lang w:bidi="es-ES"/>
        </w:rPr>
        <w:t>click</w:t>
      </w:r>
      <w:proofErr w:type="spellEnd"/>
      <w:r>
        <w:rPr>
          <w:lang w:bidi="es-ES"/>
        </w:rPr>
        <w:t xml:space="preserve"> sobre el archivo:</w:t>
      </w:r>
    </w:p>
    <w:p w14:paraId="28097929" w14:textId="77777777" w:rsidR="00295998" w:rsidRDefault="00295998" w:rsidP="00AF19FA">
      <w:pPr>
        <w:rPr>
          <w:b/>
          <w:lang w:bidi="es-ES"/>
        </w:rPr>
      </w:pPr>
      <w:r w:rsidRPr="00295998">
        <w:rPr>
          <w:b/>
          <w:lang w:bidi="es-ES"/>
        </w:rPr>
        <w:t>./</w:t>
      </w:r>
      <w:proofErr w:type="spellStart"/>
      <w:r w:rsidRPr="00295998">
        <w:rPr>
          <w:b/>
          <w:lang w:bidi="es-ES"/>
        </w:rPr>
        <w:t>dist</w:t>
      </w:r>
      <w:proofErr w:type="spellEnd"/>
      <w:r w:rsidRPr="00295998">
        <w:rPr>
          <w:b/>
          <w:lang w:bidi="es-ES"/>
        </w:rPr>
        <w:t>/index.exe</w:t>
      </w:r>
    </w:p>
    <w:p w14:paraId="0E79D7F0" w14:textId="77777777" w:rsidR="00295998" w:rsidRPr="00295998" w:rsidRDefault="00295998" w:rsidP="00AF19FA">
      <w:pPr>
        <w:rPr>
          <w:lang w:bidi="es-ES"/>
        </w:rPr>
      </w:pPr>
      <w:r>
        <w:rPr>
          <w:lang w:bidi="es-ES"/>
        </w:rPr>
        <w:t>se abrirá una ventana y se deberá esperar a que solo cuando Excel necesite que el usuario interactúe, se debe realizar.</w:t>
      </w:r>
    </w:p>
    <w:p w14:paraId="735DD4F2" w14:textId="77777777" w:rsidR="00295998" w:rsidRDefault="00295998" w:rsidP="00295998">
      <w:pPr>
        <w:pStyle w:val="Ttulo2"/>
        <w:rPr>
          <w:lang w:bidi="es-ES"/>
        </w:rPr>
      </w:pPr>
      <w:bookmarkStart w:id="14" w:name="_Toc90889596"/>
      <w:r>
        <w:rPr>
          <w:lang w:bidi="es-ES"/>
        </w:rPr>
        <w:t>Resultado</w:t>
      </w:r>
      <w:bookmarkEnd w:id="14"/>
    </w:p>
    <w:p w14:paraId="71BF420B" w14:textId="77777777" w:rsidR="00857362" w:rsidRDefault="00295998" w:rsidP="00295998">
      <w:pPr>
        <w:rPr>
          <w:lang w:bidi="es-ES"/>
        </w:rPr>
      </w:pPr>
      <w:r>
        <w:rPr>
          <w:lang w:bidi="es-ES"/>
        </w:rPr>
        <w:t xml:space="preserve">Al terminar el proceso </w:t>
      </w:r>
      <w:r w:rsidR="00857362">
        <w:rPr>
          <w:lang w:bidi="es-ES"/>
        </w:rPr>
        <w:t>saldrá una ventana indicando que termino, es recomendable revisar que la información se inserto de forma correcta y que el proceso no altero o modifico información previa.</w:t>
      </w:r>
    </w:p>
    <w:p w14:paraId="2965676A" w14:textId="77777777" w:rsidR="002063EE" w:rsidRPr="004C0AD1" w:rsidRDefault="002063EE" w:rsidP="002063EE"/>
    <w:p w14:paraId="323D2699" w14:textId="77777777" w:rsidR="002063EE" w:rsidRPr="004C0AD1" w:rsidRDefault="002063EE">
      <w:pPr>
        <w:spacing w:after="180" w:line="336" w:lineRule="auto"/>
        <w:contextualSpacing w:val="0"/>
      </w:pPr>
      <w:r w:rsidRPr="004C0AD1">
        <w:rPr>
          <w:lang w:bidi="es-ES"/>
        </w:rPr>
        <w:br w:type="page"/>
      </w:r>
    </w:p>
    <w:p w14:paraId="6EFE944B" w14:textId="77777777" w:rsidR="002063EE" w:rsidRPr="004C0AD1" w:rsidRDefault="002478C2" w:rsidP="002063EE">
      <w:pPr>
        <w:pStyle w:val="Ttulo1"/>
      </w:pPr>
      <w:bookmarkStart w:id="15" w:name="_Toc90889598"/>
      <w:r>
        <w:rPr>
          <w:lang w:bidi="es-ES"/>
        </w:rPr>
        <w:lastRenderedPageBreak/>
        <w:t>Soporte</w:t>
      </w:r>
      <w:bookmarkEnd w:id="15"/>
    </w:p>
    <w:p w14:paraId="378C03D9" w14:textId="77777777" w:rsidR="002063EE" w:rsidRDefault="002063EE" w:rsidP="002063EE"/>
    <w:tbl>
      <w:tblPr>
        <w:tblpPr w:leftFromText="180" w:rightFromText="180" w:vertAnchor="text" w:horzAnchor="margin" w:tblpY="238"/>
        <w:tblW w:w="10326" w:type="dxa"/>
        <w:tblLook w:val="0000" w:firstRow="0" w:lastRow="0" w:firstColumn="0" w:lastColumn="0" w:noHBand="0" w:noVBand="0"/>
      </w:tblPr>
      <w:tblGrid>
        <w:gridCol w:w="3442"/>
        <w:gridCol w:w="3442"/>
        <w:gridCol w:w="3442"/>
      </w:tblGrid>
      <w:tr w:rsidR="00857362" w:rsidRPr="004C0AD1" w14:paraId="557DFEAB" w14:textId="77777777" w:rsidTr="00BB1EB1">
        <w:trPr>
          <w:trHeight w:val="2788"/>
        </w:trPr>
        <w:tc>
          <w:tcPr>
            <w:tcW w:w="3442" w:type="dxa"/>
            <w:shd w:val="clear" w:color="auto" w:fill="262140" w:themeFill="text1"/>
            <w:vAlign w:val="center"/>
          </w:tcPr>
          <w:p w14:paraId="117C6664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3B0892A1" wp14:editId="614E87B1">
                  <wp:extent cx="914400" cy="914400"/>
                  <wp:effectExtent l="0" t="0" r="0" b="0"/>
                  <wp:docPr id="3" name="Gráfico 3" descr="Teléfono en altavoz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peakerphone.svg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352E5A" w:themeFill="text1" w:themeFillTint="E6"/>
            <w:vAlign w:val="center"/>
          </w:tcPr>
          <w:p w14:paraId="6C70B389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 w:rsidRPr="004C0AD1">
              <w:rPr>
                <w:noProof/>
                <w:lang w:bidi="es-ES"/>
              </w:rPr>
              <w:drawing>
                <wp:inline distT="0" distB="0" distL="0" distR="0" wp14:anchorId="0F0F28DD" wp14:editId="748CDC2B">
                  <wp:extent cx="914400" cy="914400"/>
                  <wp:effectExtent l="0" t="0" r="0" b="0"/>
                  <wp:docPr id="24" name="Gráfico 24" descr="Engranaj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Download?provider=MicrosoftIcon&amp;fileName=Gears.svg"/>
                          <pic:cNvPicPr/>
                        </pic:nvPicPr>
                        <pic:blipFill>
                          <a:blip r:embed="rId19">
                            <a:extLs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42" w:type="dxa"/>
            <w:shd w:val="clear" w:color="auto" w:fill="262140" w:themeFill="text1"/>
            <w:vAlign w:val="center"/>
          </w:tcPr>
          <w:p w14:paraId="3AA48B3A" w14:textId="77777777" w:rsidR="00857362" w:rsidRPr="004C0AD1" w:rsidRDefault="00857362" w:rsidP="00BB1EB1">
            <w:pPr>
              <w:pStyle w:val="Firma"/>
              <w:spacing w:before="0"/>
              <w:jc w:val="center"/>
            </w:pPr>
            <w:r>
              <w:rPr>
                <w:noProof/>
              </w:rPr>
              <w:drawing>
                <wp:inline distT="0" distB="0" distL="0" distR="0" wp14:anchorId="263A3D5F" wp14:editId="5BC164C8">
                  <wp:extent cx="914400" cy="914400"/>
                  <wp:effectExtent l="0" t="0" r="0" b="0"/>
                  <wp:docPr id="8" name="Gráfico 8" descr="Cara triste con relleno sóli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adfacesolid.svg"/>
                          <pic:cNvPicPr/>
                        </pic:nvPicPr>
                        <pic:blipFill>
                          <a:blip r:embed="rId21">
                            <a:extLst>
                              <a:ext uri="{96DAC541-7B7A-43D3-8B79-37D633B846F1}">
                                <asvg:svgBlip xmlns:asvg="http://schemas.microsoft.com/office/drawing/2016/SVG/main" r:embed="rId2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9FD4B7" w14:textId="77777777" w:rsidR="00857362" w:rsidRPr="004C0AD1" w:rsidRDefault="00857362" w:rsidP="002063EE"/>
    <w:p w14:paraId="57B04E37" w14:textId="77777777" w:rsidR="002063EE" w:rsidRPr="004C0AD1" w:rsidRDefault="00857362" w:rsidP="002063EE">
      <w:pPr>
        <w:pStyle w:val="Ttulo2"/>
      </w:pPr>
      <w:bookmarkStart w:id="16" w:name="_Toc90889599"/>
      <w:r>
        <w:t>Alteración de la información</w:t>
      </w:r>
      <w:bookmarkEnd w:id="16"/>
      <w:r>
        <w:t xml:space="preserve"> </w:t>
      </w:r>
    </w:p>
    <w:p w14:paraId="21B576BD" w14:textId="77777777" w:rsidR="002063EE" w:rsidRDefault="00857362" w:rsidP="002063EE">
      <w:r>
        <w:t xml:space="preserve">Si el archivo presenta alteración en la información </w:t>
      </w:r>
      <w:r w:rsidR="002478C2">
        <w:t>como,</w:t>
      </w:r>
      <w:r>
        <w:t xml:space="preserve"> por ejemplo:</w:t>
      </w:r>
    </w:p>
    <w:p w14:paraId="4998F392" w14:textId="77777777" w:rsidR="00857362" w:rsidRDefault="00857362" w:rsidP="002063EE"/>
    <w:p w14:paraId="0BC509C0" w14:textId="77777777" w:rsidR="00857362" w:rsidRDefault="00857362" w:rsidP="00857362">
      <w:pPr>
        <w:pStyle w:val="Listaconvietas"/>
      </w:pPr>
      <w:r>
        <w:t>Fechas con formatos erróneos</w:t>
      </w:r>
    </w:p>
    <w:p w14:paraId="2113B8D5" w14:textId="77777777" w:rsidR="00857362" w:rsidRDefault="002478C2" w:rsidP="00857362">
      <w:pPr>
        <w:pStyle w:val="Listaconvietas"/>
      </w:pPr>
      <w:r>
        <w:t>Valores #N/A, que antes no se encontraban</w:t>
      </w:r>
    </w:p>
    <w:p w14:paraId="0CA6920F" w14:textId="77777777" w:rsidR="002478C2" w:rsidRDefault="002478C2" w:rsidP="00857362">
      <w:pPr>
        <w:pStyle w:val="Listaconvietas"/>
      </w:pPr>
      <w:r>
        <w:t>Columnas con datos de otras columnas</w:t>
      </w:r>
    </w:p>
    <w:p w14:paraId="6D3DF248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7C84B421" w14:textId="77777777" w:rsidR="002478C2" w:rsidRPr="004C0AD1" w:rsidRDefault="002478C2" w:rsidP="002478C2">
      <w:pPr>
        <w:pStyle w:val="Listaconvietas"/>
        <w:numPr>
          <w:ilvl w:val="0"/>
          <w:numId w:val="0"/>
        </w:numPr>
      </w:pPr>
      <w:r>
        <w:t xml:space="preserve">Como primera instancia seria recomendable revisar las </w:t>
      </w:r>
      <w:hyperlink w:anchor="_Preparacion" w:history="1">
        <w:r w:rsidRPr="00AD2F60">
          <w:rPr>
            <w:rStyle w:val="Hipervnculo"/>
            <w:color w:val="98E977"/>
          </w:rPr>
          <w:t>recomendaciones</w:t>
        </w:r>
      </w:hyperlink>
      <w:r>
        <w:t>, si esto sigue presentándose debe contactar a soporte</w:t>
      </w:r>
    </w:p>
    <w:p w14:paraId="09FF5F7C" w14:textId="77777777" w:rsidR="002063EE" w:rsidRPr="004C0AD1" w:rsidRDefault="002063EE" w:rsidP="002063EE"/>
    <w:p w14:paraId="24FED783" w14:textId="77777777" w:rsidR="002063EE" w:rsidRPr="004C0AD1" w:rsidRDefault="002478C2" w:rsidP="002063EE">
      <w:pPr>
        <w:pStyle w:val="Ttulo2"/>
      </w:pPr>
      <w:bookmarkStart w:id="17" w:name="_Toc90889600"/>
      <w:r>
        <w:t>Ejecución inconclusa o con problemas</w:t>
      </w:r>
      <w:bookmarkEnd w:id="17"/>
    </w:p>
    <w:p w14:paraId="5F9E90A8" w14:textId="77777777" w:rsidR="002063EE" w:rsidRDefault="002478C2" w:rsidP="002063EE">
      <w:r>
        <w:t>SI el proceso presenta continuamente:</w:t>
      </w:r>
    </w:p>
    <w:p w14:paraId="61207597" w14:textId="77777777" w:rsidR="002478C2" w:rsidRDefault="002478C2" w:rsidP="002063EE"/>
    <w:p w14:paraId="354C05A9" w14:textId="77777777" w:rsidR="002478C2" w:rsidRDefault="002478C2" w:rsidP="002478C2">
      <w:pPr>
        <w:pStyle w:val="Listaconvietas"/>
      </w:pPr>
      <w:r>
        <w:t>Cierres inesperados</w:t>
      </w:r>
    </w:p>
    <w:p w14:paraId="4081FC23" w14:textId="77777777" w:rsidR="002478C2" w:rsidRDefault="002478C2" w:rsidP="002478C2">
      <w:pPr>
        <w:pStyle w:val="Listaconvietas"/>
      </w:pPr>
      <w:r>
        <w:t>Mensajes de error de ejecución de Excel</w:t>
      </w:r>
    </w:p>
    <w:p w14:paraId="55B29917" w14:textId="77777777" w:rsidR="002478C2" w:rsidRDefault="002478C2" w:rsidP="002478C2">
      <w:pPr>
        <w:pStyle w:val="Listaconvietas"/>
      </w:pPr>
      <w:r>
        <w:t>Procesos que no se cierran</w:t>
      </w:r>
    </w:p>
    <w:p w14:paraId="3FA7E10C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6714D19" w14:textId="77777777" w:rsidR="002478C2" w:rsidRDefault="002478C2" w:rsidP="002478C2">
      <w:pPr>
        <w:pStyle w:val="Listaconvietas"/>
        <w:numPr>
          <w:ilvl w:val="0"/>
          <w:numId w:val="0"/>
        </w:numPr>
      </w:pPr>
      <w:r>
        <w:t>Es recomendable que contacte a soporte.</w:t>
      </w:r>
    </w:p>
    <w:p w14:paraId="63A77359" w14:textId="77777777" w:rsidR="002478C2" w:rsidRDefault="002478C2" w:rsidP="002478C2">
      <w:pPr>
        <w:pStyle w:val="Listaconvietas"/>
        <w:numPr>
          <w:ilvl w:val="0"/>
          <w:numId w:val="0"/>
        </w:numPr>
      </w:pPr>
    </w:p>
    <w:p w14:paraId="2A01112C" w14:textId="77777777" w:rsidR="002478C2" w:rsidRDefault="002478C2" w:rsidP="002478C2">
      <w:pPr>
        <w:pStyle w:val="Ttulo2"/>
      </w:pPr>
      <w:bookmarkStart w:id="18" w:name="_Toc90889601"/>
      <w:r>
        <w:t>Contacto</w:t>
      </w:r>
      <w:bookmarkEnd w:id="18"/>
    </w:p>
    <w:tbl>
      <w:tblPr>
        <w:tblStyle w:val="Estilo1"/>
        <w:tblW w:w="0" w:type="auto"/>
        <w:tblLook w:val="04A0" w:firstRow="1" w:lastRow="0" w:firstColumn="1" w:lastColumn="0" w:noHBand="0" w:noVBand="1"/>
      </w:tblPr>
      <w:tblGrid>
        <w:gridCol w:w="4796"/>
        <w:gridCol w:w="4796"/>
      </w:tblGrid>
      <w:tr w:rsidR="002478C2" w14:paraId="6614BAA9" w14:textId="77777777" w:rsidTr="002478C2">
        <w:tc>
          <w:tcPr>
            <w:tcW w:w="4796" w:type="dxa"/>
            <w:vAlign w:val="bottom"/>
          </w:tcPr>
          <w:p w14:paraId="05FC97C9" w14:textId="77777777" w:rsidR="002478C2" w:rsidRPr="002478C2" w:rsidRDefault="002478C2" w:rsidP="002478C2">
            <w:pPr>
              <w:jc w:val="center"/>
            </w:pPr>
            <w:r w:rsidRPr="002478C2">
              <w:t>Juan David</w:t>
            </w:r>
            <w:r>
              <w:t xml:space="preserve"> Acosta</w:t>
            </w:r>
          </w:p>
        </w:tc>
        <w:tc>
          <w:tcPr>
            <w:tcW w:w="4796" w:type="dxa"/>
            <w:vAlign w:val="bottom"/>
          </w:tcPr>
          <w:p w14:paraId="4657A27B" w14:textId="77777777" w:rsidR="002478C2" w:rsidRPr="002478C2" w:rsidRDefault="002478C2" w:rsidP="002478C2">
            <w:pPr>
              <w:spacing w:before="120"/>
              <w:ind w:left="115" w:right="115"/>
              <w:jc w:val="center"/>
            </w:pPr>
          </w:p>
          <w:p w14:paraId="2B0125D2" w14:textId="77777777" w:rsidR="002478C2" w:rsidRPr="002478C2" w:rsidRDefault="002478C2" w:rsidP="002478C2">
            <w:pPr>
              <w:jc w:val="center"/>
            </w:pPr>
            <w:r w:rsidRPr="002478C2">
              <w:t>jacostav@comercialnutresa.com.co</w:t>
            </w:r>
          </w:p>
        </w:tc>
      </w:tr>
      <w:tr w:rsidR="002478C2" w14:paraId="788A6C54" w14:textId="77777777" w:rsidTr="002478C2">
        <w:tc>
          <w:tcPr>
            <w:tcW w:w="4796" w:type="dxa"/>
            <w:vAlign w:val="bottom"/>
          </w:tcPr>
          <w:p w14:paraId="4449C946" w14:textId="77777777" w:rsidR="002478C2" w:rsidRPr="002478C2" w:rsidRDefault="002478C2" w:rsidP="002478C2">
            <w:pPr>
              <w:jc w:val="center"/>
            </w:pPr>
            <w:proofErr w:type="spellStart"/>
            <w:r w:rsidRPr="002478C2">
              <w:t>Erwing</w:t>
            </w:r>
            <w:proofErr w:type="spellEnd"/>
            <w:r w:rsidRPr="002478C2">
              <w:t xml:space="preserve"> Forero</w:t>
            </w:r>
          </w:p>
        </w:tc>
        <w:tc>
          <w:tcPr>
            <w:tcW w:w="4796" w:type="dxa"/>
            <w:vAlign w:val="bottom"/>
          </w:tcPr>
          <w:p w14:paraId="5DBB6123" w14:textId="77777777" w:rsidR="002478C2" w:rsidRPr="002478C2" w:rsidRDefault="002478C2" w:rsidP="002478C2">
            <w:pPr>
              <w:jc w:val="center"/>
            </w:pPr>
            <w:r w:rsidRPr="002478C2">
              <w:t>erwing.forero@xpertgroup.co</w:t>
            </w:r>
          </w:p>
        </w:tc>
      </w:tr>
    </w:tbl>
    <w:p w14:paraId="716AD2F1" w14:textId="77777777" w:rsidR="002478C2" w:rsidRPr="002478C2" w:rsidRDefault="002478C2" w:rsidP="002478C2"/>
    <w:p w14:paraId="2A2B4E47" w14:textId="77777777" w:rsidR="00D55CBC" w:rsidRPr="004C0AD1" w:rsidRDefault="00D55CBC">
      <w:pPr>
        <w:spacing w:after="180" w:line="336" w:lineRule="auto"/>
        <w:contextualSpacing w:val="0"/>
      </w:pPr>
    </w:p>
    <w:sectPr w:rsidR="00D55CBC" w:rsidRPr="004C0AD1" w:rsidSect="00911CD5">
      <w:headerReference w:type="default" r:id="rId23"/>
      <w:pgSz w:w="11906" w:h="16838" w:code="9"/>
      <w:pgMar w:top="720" w:right="1152" w:bottom="720" w:left="1152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3C635E" w14:textId="77777777" w:rsidR="00B86B05" w:rsidRDefault="00B86B05" w:rsidP="00A91D75">
      <w:r>
        <w:separator/>
      </w:r>
    </w:p>
  </w:endnote>
  <w:endnote w:type="continuationSeparator" w:id="0">
    <w:p w14:paraId="0D1C8174" w14:textId="77777777" w:rsidR="00B86B05" w:rsidRDefault="00B86B05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B7459" w14:textId="77777777" w:rsidR="00B86B05" w:rsidRDefault="00B86B05" w:rsidP="00A91D75">
      <w:r>
        <w:separator/>
      </w:r>
    </w:p>
  </w:footnote>
  <w:footnote w:type="continuationSeparator" w:id="0">
    <w:p w14:paraId="581D5DB2" w14:textId="77777777" w:rsidR="00B86B05" w:rsidRDefault="00B86B05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1BEBE564" w14:textId="77777777" w:rsidTr="00A7217A">
      <w:trPr>
        <w:trHeight w:val="1060"/>
      </w:trPr>
      <w:tc>
        <w:tcPr>
          <w:tcW w:w="5861" w:type="dxa"/>
        </w:tcPr>
        <w:p w14:paraId="5BFD400E" w14:textId="77777777" w:rsidR="008759A8" w:rsidRDefault="008759A8" w:rsidP="00A7217A">
          <w:pPr>
            <w:pStyle w:val="Encabezado"/>
            <w:spacing w:after="0"/>
          </w:pPr>
          <w:r w:rsidRPr="008759A8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3405DC76" wp14:editId="23BCA04F">
                    <wp:extent cx="1442085" cy="0"/>
                    <wp:effectExtent l="19050" t="19050" r="24765" b="38100"/>
                    <wp:docPr id="17" name="Conector recto 17" descr="línea recta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rgbClr val="98E977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>
                <w:pict>
                  <v:line w14:anchorId="498443C3" id="Conector recto 17" o:spid="_x0000_s1026" alt="línea recta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" strokecolor="#98e977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D8F4236" w14:textId="77777777" w:rsidR="008759A8" w:rsidRDefault="00D476F7" w:rsidP="00A7217A">
          <w:pPr>
            <w:pStyle w:val="Encabezado"/>
            <w:spacing w:after="0"/>
            <w:jc w:val="right"/>
          </w:pPr>
          <w:r>
            <w:rPr>
              <w:noProof/>
              <w:lang w:bidi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DC90C5" wp14:editId="21AAB40E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Cuadro de texto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0A7C73" w14:textId="77777777" w:rsidR="00D476F7" w:rsidRPr="00AD2F60" w:rsidRDefault="00D476F7" w:rsidP="00D476F7">
                                <w:pPr>
                                  <w:pStyle w:val="Subttulo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begin"/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instrText xml:space="preserve"> PAGE  \* Arabic  \* MERGEFORMAT </w:instrTex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separate"/>
                                </w:r>
                                <w:r w:rsidR="00C87193" w:rsidRPr="00AD2F60">
                                  <w:rPr>
                                    <w:noProof/>
                                    <w:color w:val="FFFFFF" w:themeColor="background1"/>
                                    <w:lang w:bidi="es-ES"/>
                                  </w:rPr>
                                  <w:t>7</w:t>
                                </w:r>
                                <w:r w:rsidRPr="00AD2F60">
                                  <w:rPr>
                                    <w:color w:val="FFFFFF" w:themeColor="background1"/>
                                    <w:lang w:bidi="es-ES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DDC90C5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0" o:spid="_x0000_s1026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" filled="f" stroked="f" strokeweight=".5pt">
                    <v:textbox inset="0,0,0,0">
                      <w:txbxContent>
                        <w:p w14:paraId="180A7C73" w14:textId="77777777" w:rsidR="00D476F7" w:rsidRPr="00AD2F60" w:rsidRDefault="00D476F7" w:rsidP="00D476F7">
                          <w:pPr>
                            <w:pStyle w:val="Subttulo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begin"/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instrText xml:space="preserve"> PAGE  \* Arabic  \* MERGEFORMAT </w:instrTex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separate"/>
                          </w:r>
                          <w:r w:rsidR="00C87193" w:rsidRPr="00AD2F60">
                            <w:rPr>
                              <w:noProof/>
                              <w:color w:val="FFFFFF" w:themeColor="background1"/>
                              <w:lang w:bidi="es-ES"/>
                            </w:rPr>
                            <w:t>7</w:t>
                          </w:r>
                          <w:r w:rsidRPr="00AD2F60">
                            <w:rPr>
                              <w:color w:val="FFFFFF" w:themeColor="background1"/>
                              <w:lang w:bidi="es-ES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  <w:lang w:bidi="es-ES"/>
            </w:rPr>
            <mc:AlternateContent>
              <mc:Choice Requires="wps">
                <w:drawing>
                  <wp:inline distT="0" distB="0" distL="0" distR="0" wp14:anchorId="2CCA3270" wp14:editId="36FEFAB4">
                    <wp:extent cx="1191260" cy="398780"/>
                    <wp:effectExtent l="0" t="0" r="8890" b="1270"/>
                    <wp:docPr id="15" name="Rectángulo: Una sola esquina cortada 15" descr="rectángulo de color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98E977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8E156A9" w14:textId="77777777" w:rsidR="008759A8" w:rsidRPr="008759A8" w:rsidRDefault="008759A8" w:rsidP="008759A8">
                                <w:pPr>
                                  <w:pStyle w:val="Subttulo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2CCA3270" id="Rectángulo: Una sola esquina cortada 15" o:spid="_x0000_s1027" alt="rectángulo de color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" adj="-11796480,,5400" path="m,l991870,r199390,199390l1191260,398780,,398780,,xe" fillcolor="#98e977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8E156A9" w14:textId="77777777" w:rsidR="008759A8" w:rsidRPr="008759A8" w:rsidRDefault="008759A8" w:rsidP="008759A8">
                          <w:pPr>
                            <w:pStyle w:val="Subttulo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92D050" w:themeColor="accent1"/>
      </w:rPr>
    </w:lvl>
  </w:abstractNum>
  <w:abstractNum w:abstractNumId="3" w15:restartNumberingAfterBreak="0">
    <w:nsid w:val="23C32B9D"/>
    <w:multiLevelType w:val="hybridMultilevel"/>
    <w:tmpl w:val="6614790A"/>
    <w:lvl w:ilvl="0" w:tplc="EAB6DB1A">
      <w:start w:val="1"/>
      <w:numFmt w:val="bullet"/>
      <w:pStyle w:val="Listaconnmeros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5CDF14F4"/>
    <w:multiLevelType w:val="hybridMultilevel"/>
    <w:tmpl w:val="132CE3B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7C14EB"/>
    <w:multiLevelType w:val="multilevel"/>
    <w:tmpl w:val="B0B20D5A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92D050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92D050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92D050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92D050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92D050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92D050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92D050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92D050" w:themeColor="accent1"/>
      </w:rPr>
    </w:lvl>
  </w:abstractNum>
  <w:abstractNum w:abstractNumId="11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92D050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92D050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92D050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92D050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2"/>
    <w:lvlOverride w:ilvl="0">
      <w:startOverride w:val="1"/>
    </w:lvlOverride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0"/>
  </w:num>
  <w:num w:numId="9">
    <w:abstractNumId w:val="12"/>
  </w:num>
  <w:num w:numId="10">
    <w:abstractNumId w:val="10"/>
  </w:num>
  <w:num w:numId="11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92D050" w:themeColor="accent1"/>
        </w:rPr>
      </w:lvl>
    </w:lvlOverride>
  </w:num>
  <w:num w:numId="12">
    <w:abstractNumId w:val="10"/>
  </w:num>
  <w:num w:numId="13">
    <w:abstractNumId w:val="10"/>
  </w:num>
  <w:num w:numId="14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360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92D050" w:themeColor="accent1"/>
        </w:rPr>
      </w:lvl>
    </w:lvlOverride>
  </w:num>
  <w:num w:numId="15">
    <w:abstractNumId w:val="10"/>
    <w:lvlOverride w:ilvl="0">
      <w:lvl w:ilvl="0">
        <w:start w:val="1"/>
        <w:numFmt w:val="bullet"/>
        <w:pStyle w:val="Listaconvietas"/>
        <w:lvlText w:val="•"/>
        <w:lvlJc w:val="left"/>
        <w:pPr>
          <w:ind w:left="648" w:hanging="360"/>
        </w:pPr>
        <w:rPr>
          <w:rFonts w:ascii="Cambria" w:hAnsi="Cambria" w:hint="default"/>
          <w:color w:val="92D050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92D050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92D050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92D050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92D050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92D050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92D050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92D050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92D050" w:themeColor="accent1"/>
        </w:rPr>
      </w:lvl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8"/>
  </w:num>
  <w:num w:numId="22">
    <w:abstractNumId w:val="5"/>
  </w:num>
  <w:num w:numId="23">
    <w:abstractNumId w:val="3"/>
  </w:num>
  <w:num w:numId="24">
    <w:abstractNumId w:val="1"/>
  </w:num>
  <w:num w:numId="25">
    <w:abstractNumId w:val="7"/>
  </w:num>
  <w:num w:numId="26">
    <w:abstractNumId w:val="11"/>
  </w:num>
  <w:num w:numId="2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0A7"/>
    <w:rsid w:val="0002111D"/>
    <w:rsid w:val="00104DFA"/>
    <w:rsid w:val="00184B35"/>
    <w:rsid w:val="001865F2"/>
    <w:rsid w:val="001933B6"/>
    <w:rsid w:val="001A20A7"/>
    <w:rsid w:val="001E59F3"/>
    <w:rsid w:val="002063EE"/>
    <w:rsid w:val="00226FF2"/>
    <w:rsid w:val="002478C2"/>
    <w:rsid w:val="00295998"/>
    <w:rsid w:val="002B67D3"/>
    <w:rsid w:val="00342438"/>
    <w:rsid w:val="00356503"/>
    <w:rsid w:val="003F429C"/>
    <w:rsid w:val="00403066"/>
    <w:rsid w:val="004249AB"/>
    <w:rsid w:val="004A3529"/>
    <w:rsid w:val="004C0AD1"/>
    <w:rsid w:val="00565358"/>
    <w:rsid w:val="00577305"/>
    <w:rsid w:val="005C2E0B"/>
    <w:rsid w:val="006003D5"/>
    <w:rsid w:val="006F78FC"/>
    <w:rsid w:val="00751E57"/>
    <w:rsid w:val="00760843"/>
    <w:rsid w:val="007816BB"/>
    <w:rsid w:val="007B0DFA"/>
    <w:rsid w:val="007B1402"/>
    <w:rsid w:val="007C199D"/>
    <w:rsid w:val="007E5E59"/>
    <w:rsid w:val="008034BE"/>
    <w:rsid w:val="00823D33"/>
    <w:rsid w:val="00857362"/>
    <w:rsid w:val="008759A8"/>
    <w:rsid w:val="00895034"/>
    <w:rsid w:val="008B46AB"/>
    <w:rsid w:val="008E707B"/>
    <w:rsid w:val="00911CD5"/>
    <w:rsid w:val="009210A6"/>
    <w:rsid w:val="00924378"/>
    <w:rsid w:val="00944D7A"/>
    <w:rsid w:val="0099116E"/>
    <w:rsid w:val="009A0F76"/>
    <w:rsid w:val="00A03BCD"/>
    <w:rsid w:val="00A7217A"/>
    <w:rsid w:val="00A86068"/>
    <w:rsid w:val="00A91D75"/>
    <w:rsid w:val="00AC343A"/>
    <w:rsid w:val="00AD2F60"/>
    <w:rsid w:val="00AF19FA"/>
    <w:rsid w:val="00B86B05"/>
    <w:rsid w:val="00C50FEA"/>
    <w:rsid w:val="00C6323A"/>
    <w:rsid w:val="00C87193"/>
    <w:rsid w:val="00CB27A1"/>
    <w:rsid w:val="00D476F7"/>
    <w:rsid w:val="00D55CBC"/>
    <w:rsid w:val="00D8631A"/>
    <w:rsid w:val="00D87CD8"/>
    <w:rsid w:val="00DF1CFA"/>
    <w:rsid w:val="00E523C3"/>
    <w:rsid w:val="00E5388E"/>
    <w:rsid w:val="00E6016B"/>
    <w:rsid w:val="00E94B95"/>
    <w:rsid w:val="00ED6905"/>
    <w:rsid w:val="00EF64C7"/>
    <w:rsid w:val="00F13860"/>
    <w:rsid w:val="00F15904"/>
    <w:rsid w:val="00FE0D74"/>
    <w:rsid w:val="00FE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FDCAB7"/>
  <w15:docId w15:val="{E2D1801A-E6FC-4EE2-90DC-39C286FFC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E4484" w:themeColor="text1" w:themeTint="BF"/>
        <w:lang w:val="es-E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262140" w:themeColor="text1"/>
      <w:sz w:val="24"/>
    </w:rPr>
  </w:style>
  <w:style w:type="paragraph" w:styleId="Ttulo1">
    <w:name w:val="heading 1"/>
    <w:basedOn w:val="Normal"/>
    <w:next w:val="Normal"/>
    <w:link w:val="Ttulo1Car"/>
    <w:uiPriority w:val="7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Ttulo2">
    <w:name w:val="heading 2"/>
    <w:basedOn w:val="Normal"/>
    <w:next w:val="Normal"/>
    <w:link w:val="Ttulo2C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Ttulo3">
    <w:name w:val="heading 3"/>
    <w:basedOn w:val="Normal"/>
    <w:next w:val="Normal"/>
    <w:link w:val="Ttulo3C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pPr>
      <w:spacing w:line="240" w:lineRule="auto"/>
      <w:ind w:left="29" w:right="144"/>
    </w:pPr>
    <w:rPr>
      <w:color w:val="6DA92D" w:themeColor="accent1" w:themeShade="BF"/>
    </w:rPr>
  </w:style>
  <w:style w:type="character" w:customStyle="1" w:styleId="PiedepginaCar">
    <w:name w:val="Pie de página Car"/>
    <w:basedOn w:val="Fuentedeprrafopredeter"/>
    <w:link w:val="Piedepgina"/>
    <w:uiPriority w:val="99"/>
    <w:rPr>
      <w:color w:val="6DA92D" w:themeColor="accent1" w:themeShade="BF"/>
    </w:rPr>
  </w:style>
  <w:style w:type="paragraph" w:styleId="Subttulo">
    <w:name w:val="Subtitle"/>
    <w:basedOn w:val="Normal"/>
    <w:link w:val="SubttuloCar"/>
    <w:uiPriority w:val="2"/>
    <w:unhideWhenUsed/>
    <w:qFormat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customStyle="1" w:styleId="Pgina">
    <w:name w:val="Página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Encabezado">
    <w:name w:val="header"/>
    <w:basedOn w:val="Normal"/>
    <w:link w:val="EncabezadoCar"/>
    <w:uiPriority w:val="99"/>
    <w:pPr>
      <w:spacing w:after="38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Pr>
      <w:color w:val="4E4484" w:themeColor="text1" w:themeTint="BF"/>
      <w:sz w:val="20"/>
    </w:rPr>
  </w:style>
  <w:style w:type="table" w:styleId="Tablaconcuadrcula">
    <w:name w:val="Table Grid"/>
    <w:basedOn w:val="Tablanormal"/>
    <w:uiPriority w:val="59"/>
    <w:rsid w:val="002478C2"/>
    <w:pPr>
      <w:spacing w:before="120" w:after="120" w:line="240" w:lineRule="auto"/>
      <w:ind w:left="115" w:right="115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7"/>
    <w:rPr>
      <w:rFonts w:asciiTheme="majorHAnsi" w:eastAsiaTheme="majorEastAsia" w:hAnsiTheme="majorHAnsi" w:cstheme="majorBidi"/>
      <w:b/>
      <w:color w:val="6DA92D" w:themeColor="accent1" w:themeShade="BF"/>
      <w:sz w:val="36"/>
      <w:szCs w:val="24"/>
    </w:rPr>
  </w:style>
  <w:style w:type="paragraph" w:styleId="Ttulo">
    <w:name w:val="Title"/>
    <w:basedOn w:val="Normal"/>
    <w:link w:val="TtuloC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tuloCar">
    <w:name w:val="Título Car"/>
    <w:basedOn w:val="Fuentedeprrafopredeter"/>
    <w:link w:val="Ttulo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</w:rPr>
  </w:style>
  <w:style w:type="character" w:styleId="Textoennegrita">
    <w:name w:val="Strong"/>
    <w:basedOn w:val="Fuentedeprrafopredeter"/>
    <w:uiPriority w:val="6"/>
    <w:qFormat/>
    <w:rPr>
      <w:b/>
      <w:bCs/>
    </w:rPr>
  </w:style>
  <w:style w:type="character" w:customStyle="1" w:styleId="SubttuloCar">
    <w:name w:val="Subtítulo Car"/>
    <w:basedOn w:val="Fuentedeprrafopredeter"/>
    <w:link w:val="Subttulo"/>
    <w:uiPriority w:val="2"/>
    <w:rsid w:val="00A91D75"/>
    <w:rPr>
      <w:rFonts w:asciiTheme="majorHAnsi" w:hAnsiTheme="majorHAnsi"/>
      <w:b/>
      <w:color w:val="3A3363" w:themeColor="text2"/>
      <w:sz w:val="36"/>
      <w:szCs w:val="36"/>
    </w:rPr>
  </w:style>
  <w:style w:type="paragraph" w:styleId="Sinespaciado">
    <w:name w:val="No Spacing"/>
    <w:link w:val="SinespaciadoCar"/>
    <w:uiPriority w:val="98"/>
    <w:unhideWhenUsed/>
    <w:qFormat/>
    <w:pPr>
      <w:spacing w:after="0" w:line="240" w:lineRule="auto"/>
    </w:pPr>
  </w:style>
  <w:style w:type="paragraph" w:customStyle="1" w:styleId="Informacindecontacto">
    <w:name w:val="Información de contacto"/>
    <w:basedOn w:val="Normal"/>
    <w:uiPriority w:val="5"/>
    <w:qFormat/>
    <w:pPr>
      <w:spacing w:line="240" w:lineRule="auto"/>
      <w:ind w:left="29" w:right="144"/>
    </w:pPr>
    <w:rPr>
      <w:color w:val="6DA92D" w:themeColor="accent1" w:themeShade="BF"/>
    </w:rPr>
  </w:style>
  <w:style w:type="paragraph" w:styleId="TD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Ttulo1Car">
    <w:name w:val="Título 1 Car"/>
    <w:basedOn w:val="Fuentedeprrafopredeter"/>
    <w:link w:val="Ttulo1"/>
    <w:uiPriority w:val="7"/>
    <w:rsid w:val="00D55CBC"/>
    <w:rPr>
      <w:rFonts w:asciiTheme="majorHAnsi" w:eastAsiaTheme="majorEastAsia" w:hAnsiTheme="majorHAnsi" w:cstheme="majorBidi"/>
      <w:b/>
      <w:bCs/>
      <w:caps/>
      <w:color w:val="262140" w:themeColor="text1"/>
      <w:sz w:val="48"/>
    </w:rPr>
  </w:style>
  <w:style w:type="paragraph" w:styleId="TtuloTDC">
    <w:name w:val="TOC Heading"/>
    <w:basedOn w:val="Ttulo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Ttulo2Car">
    <w:name w:val="Título 2 Car"/>
    <w:basedOn w:val="Fuentedeprrafopredeter"/>
    <w:link w:val="Ttulo2"/>
    <w:uiPriority w:val="7"/>
    <w:rPr>
      <w:rFonts w:asciiTheme="majorHAnsi" w:eastAsiaTheme="majorEastAsia" w:hAnsiTheme="majorHAnsi" w:cstheme="majorBidi"/>
      <w:b/>
      <w:bCs/>
      <w:color w:val="262140" w:themeColor="text1"/>
      <w:sz w:val="28"/>
    </w:rPr>
  </w:style>
  <w:style w:type="paragraph" w:styleId="Cita">
    <w:name w:val="Quote"/>
    <w:basedOn w:val="Normal"/>
    <w:next w:val="Normal"/>
    <w:link w:val="CitaCar"/>
    <w:uiPriority w:val="3"/>
    <w:unhideWhenUsed/>
    <w:qFormat/>
    <w:rsid w:val="00D55CBC"/>
    <w:pPr>
      <w:spacing w:line="240" w:lineRule="auto"/>
    </w:pPr>
    <w:rPr>
      <w:b/>
      <w:i/>
      <w:iCs/>
      <w:color w:val="6DA92D" w:themeColor="accent1" w:themeShade="BF"/>
      <w:kern w:val="20"/>
      <w:sz w:val="36"/>
    </w:rPr>
  </w:style>
  <w:style w:type="character" w:customStyle="1" w:styleId="CitaCar">
    <w:name w:val="Cita Car"/>
    <w:basedOn w:val="Fuentedeprrafopredeter"/>
    <w:link w:val="Cita"/>
    <w:uiPriority w:val="3"/>
    <w:rsid w:val="00D55CBC"/>
    <w:rPr>
      <w:b/>
      <w:i/>
      <w:iCs/>
      <w:color w:val="6DA92D" w:themeColor="accent1" w:themeShade="BF"/>
      <w:kern w:val="20"/>
      <w:sz w:val="36"/>
    </w:rPr>
  </w:style>
  <w:style w:type="paragraph" w:styleId="Firma">
    <w:name w:val="Signature"/>
    <w:basedOn w:val="Normal"/>
    <w:link w:val="FirmaC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FirmaCar">
    <w:name w:val="Firma Car"/>
    <w:basedOn w:val="Fuentedeprrafopredeter"/>
    <w:link w:val="Firma"/>
    <w:uiPriority w:val="8"/>
    <w:rsid w:val="00E523C3"/>
    <w:rPr>
      <w:b/>
      <w:color w:val="262140" w:themeColor="text1"/>
      <w:kern w:val="20"/>
      <w:sz w:val="24"/>
    </w:rPr>
  </w:style>
  <w:style w:type="character" w:customStyle="1" w:styleId="SinespaciadoCar">
    <w:name w:val="Sin espaciado Car"/>
    <w:basedOn w:val="Fuentedeprrafopredeter"/>
    <w:link w:val="Sinespaciado"/>
    <w:uiPriority w:val="98"/>
  </w:style>
  <w:style w:type="paragraph" w:styleId="Listaconvietas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aconnmeros">
    <w:name w:val="List Number"/>
    <w:basedOn w:val="Listaconnmeros2"/>
    <w:uiPriority w:val="9"/>
    <w:unhideWhenUsed/>
    <w:qFormat/>
    <w:rsid w:val="00D476F7"/>
  </w:style>
  <w:style w:type="paragraph" w:styleId="Listaconnmeros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Tablafinanciera">
    <w:name w:val="Tabla financiera"/>
    <w:basedOn w:val="Tabla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262140" w:themeColor="text1"/>
        <w:left w:val="single" w:sz="8" w:space="0" w:color="262140" w:themeColor="text1"/>
        <w:bottom w:val="single" w:sz="24" w:space="0" w:color="262140" w:themeColor="text1"/>
        <w:right w:val="single" w:sz="8" w:space="0" w:color="262140" w:themeColor="text1"/>
        <w:insideH w:val="single" w:sz="8" w:space="0" w:color="262140" w:themeColor="text1"/>
        <w:insideV w:val="single" w:sz="8" w:space="0" w:color="26214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262140" w:themeColor="text1"/>
        <w:sz w:val="22"/>
      </w:rPr>
    </w:tblStylePr>
    <w:tblStylePr w:type="firstCol">
      <w:pPr>
        <w:wordWrap/>
        <w:jc w:val="left"/>
      </w:pPr>
      <w:rPr>
        <w:b/>
        <w:color w:val="26214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</w:style>
  <w:style w:type="character" w:customStyle="1" w:styleId="TextocomentarioCar">
    <w:name w:val="Texto comentario Car"/>
    <w:basedOn w:val="Fuentedeprrafopredeter"/>
    <w:link w:val="Textocomentario"/>
    <w:uiPriority w:val="99"/>
    <w:semiHidden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Pr>
      <w:b/>
      <w:bCs/>
    </w:rPr>
  </w:style>
  <w:style w:type="table" w:styleId="Sombreadoclaro">
    <w:name w:val="Light Shading"/>
    <w:basedOn w:val="Tablanormal"/>
    <w:uiPriority w:val="60"/>
    <w:pPr>
      <w:spacing w:after="0" w:line="240" w:lineRule="auto"/>
    </w:pPr>
    <w:rPr>
      <w:color w:val="1C182F" w:themeColor="text1" w:themeShade="BF"/>
    </w:rPr>
    <w:tblPr>
      <w:tblStyleRowBandSize w:val="1"/>
      <w:tblStyleColBandSize w:val="1"/>
      <w:tblBorders>
        <w:top w:val="single" w:sz="8" w:space="0" w:color="262140" w:themeColor="text1"/>
        <w:bottom w:val="single" w:sz="8" w:space="0" w:color="26214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62140" w:themeColor="text1"/>
          <w:left w:val="nil"/>
          <w:bottom w:val="single" w:sz="8" w:space="0" w:color="26214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BBDC" w:themeFill="text1" w:themeFillTint="3F"/>
      </w:tcPr>
    </w:tblStylePr>
  </w:style>
  <w:style w:type="paragraph" w:customStyle="1" w:styleId="Organizacin">
    <w:name w:val="Organización"/>
    <w:basedOn w:val="Normal"/>
    <w:uiPriority w:val="4"/>
    <w:qFormat/>
    <w:pPr>
      <w:spacing w:after="60" w:line="240" w:lineRule="auto"/>
      <w:ind w:left="-2318" w:right="29"/>
    </w:pPr>
    <w:rPr>
      <w:b/>
      <w:bCs/>
      <w:color w:val="6DA92D" w:themeColor="accent1" w:themeShade="BF"/>
      <w:sz w:val="36"/>
    </w:rPr>
  </w:style>
  <w:style w:type="paragraph" w:styleId="Descripci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FE3D2C"/>
    <w:pPr>
      <w:pBdr>
        <w:top w:val="single" w:sz="4" w:space="10" w:color="6DA92D" w:themeColor="accent1" w:themeShade="BF"/>
        <w:bottom w:val="single" w:sz="4" w:space="10" w:color="6DA92D" w:themeColor="accent1" w:themeShade="BF"/>
      </w:pBdr>
      <w:spacing w:before="360" w:after="360"/>
      <w:ind w:left="864" w:right="864"/>
      <w:jc w:val="center"/>
    </w:pPr>
    <w:rPr>
      <w:i/>
      <w:iCs/>
      <w:color w:val="6DA92D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FE3D2C"/>
    <w:rPr>
      <w:i/>
      <w:iCs/>
      <w:color w:val="6DA92D" w:themeColor="accent1" w:themeShade="BF"/>
    </w:rPr>
  </w:style>
  <w:style w:type="paragraph" w:customStyle="1" w:styleId="nfasis2">
    <w:name w:val="Énfasis 2"/>
    <w:basedOn w:val="Normal"/>
    <w:link w:val="Carcterdenfasis2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Carcterdenfasis2">
    <w:name w:val="Carácter de énfasis 2"/>
    <w:basedOn w:val="Fuentedeprrafopredeter"/>
    <w:link w:val="nfasis2"/>
    <w:uiPriority w:val="8"/>
    <w:rsid w:val="002063EE"/>
    <w:rPr>
      <w:b/>
      <w:color w:val="262140" w:themeColor="text1"/>
      <w:spacing w:val="20"/>
      <w:sz w:val="24"/>
    </w:rPr>
  </w:style>
  <w:style w:type="paragraph" w:styleId="TD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E523C3"/>
    <w:rPr>
      <w:color w:val="6BD430" w:themeColor="hyperlink"/>
      <w:u w:val="single"/>
    </w:rPr>
  </w:style>
  <w:style w:type="table" w:styleId="Tabladelista1clara-nfasis6">
    <w:name w:val="List Table 1 Light Accent 6"/>
    <w:basedOn w:val="Tabla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7EB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E7EB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D4E8" w:themeFill="accent6" w:themeFillTint="33"/>
      </w:tcPr>
    </w:tblStylePr>
    <w:tblStylePr w:type="band1Horz">
      <w:tblPr/>
      <w:tcPr>
        <w:shd w:val="clear" w:color="auto" w:fill="D4D4E8" w:themeFill="accent6" w:themeFillTint="33"/>
      </w:tcPr>
    </w:tblStylePr>
  </w:style>
  <w:style w:type="paragraph" w:styleId="Prrafodelista">
    <w:name w:val="List Paragraph"/>
    <w:basedOn w:val="Normal"/>
    <w:uiPriority w:val="34"/>
    <w:semiHidden/>
    <w:qFormat/>
    <w:rsid w:val="001A20A7"/>
    <w:pPr>
      <w:ind w:left="720"/>
    </w:pPr>
  </w:style>
  <w:style w:type="character" w:styleId="Mencinsinresolver">
    <w:name w:val="Unresolved Mention"/>
    <w:basedOn w:val="Fuentedeprrafopredeter"/>
    <w:uiPriority w:val="99"/>
    <w:semiHidden/>
    <w:unhideWhenUsed/>
    <w:rsid w:val="002478C2"/>
    <w:rPr>
      <w:color w:val="605E5C"/>
      <w:shd w:val="clear" w:color="auto" w:fill="E1DFDD"/>
    </w:rPr>
  </w:style>
  <w:style w:type="table" w:customStyle="1" w:styleId="Estilo1">
    <w:name w:val="Estilo1"/>
    <w:basedOn w:val="Tablanormal"/>
    <w:uiPriority w:val="99"/>
    <w:rsid w:val="002478C2"/>
    <w:pPr>
      <w:spacing w:after="0" w:line="240" w:lineRule="auto"/>
    </w:p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2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sv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sv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image" Target="media/image1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Informe%20anual%20(dise&#241;o%20Rojo%20y%20negro).dotx" TargetMode="External"/></Relationships>
</file>

<file path=word/theme/theme1.xml><?xml version="1.0" encoding="utf-8"?>
<a:theme xmlns:a="http://schemas.openxmlformats.org/drawingml/2006/main" name="Office Theme">
  <a:themeElements>
    <a:clrScheme name="Personalizado 1">
      <a:dk1>
        <a:srgbClr val="262140"/>
      </a:dk1>
      <a:lt1>
        <a:srgbClr val="FFFFFF"/>
      </a:lt1>
      <a:dk2>
        <a:srgbClr val="3A3363"/>
      </a:dk2>
      <a:lt2>
        <a:srgbClr val="FFFFFF"/>
      </a:lt2>
      <a:accent1>
        <a:srgbClr val="92D050"/>
      </a:accent1>
      <a:accent2>
        <a:srgbClr val="7DC6F3"/>
      </a:accent2>
      <a:accent3>
        <a:srgbClr val="6BD430"/>
      </a:accent3>
      <a:accent4>
        <a:srgbClr val="2F4B83"/>
      </a:accent4>
      <a:accent5>
        <a:srgbClr val="473D6C"/>
      </a:accent5>
      <a:accent6>
        <a:srgbClr val="3F3F75"/>
      </a:accent6>
      <a:hlink>
        <a:srgbClr val="6BD430"/>
      </a:hlink>
      <a:folHlink>
        <a:srgbClr val="51A523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0493BD-DF65-4CF2-ABBE-3DADE46775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Informe anual (diseño Rojo y negro).dotx</Template>
  <TotalTime>243</TotalTime>
  <Pages>8</Pages>
  <Words>806</Words>
  <Characters>4434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keywords/>
  <cp:lastModifiedBy>Dell</cp:lastModifiedBy>
  <cp:revision>10</cp:revision>
  <cp:lastPrinted>2021-12-20T15:57:00Z</cp:lastPrinted>
  <dcterms:created xsi:type="dcterms:W3CDTF">2021-12-20T13:59:00Z</dcterms:created>
  <dcterms:modified xsi:type="dcterms:W3CDTF">2021-12-20T18:47:00Z</dcterms:modified>
  <cp:contentStatus/>
  <cp:version/>
</cp:coreProperties>
</file>